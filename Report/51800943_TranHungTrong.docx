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F6B10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0DF32268"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37BABB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A77BE08" w14:textId="77777777" w:rsidR="003218FF" w:rsidRPr="00B10E7E" w:rsidRDefault="003218FF" w:rsidP="003218FF">
      <w:pPr>
        <w:suppressAutoHyphens/>
        <w:autoSpaceDE w:val="0"/>
        <w:autoSpaceDN w:val="0"/>
        <w:adjustRightInd w:val="0"/>
        <w:ind w:firstLine="720"/>
        <w:jc w:val="center"/>
        <w:rPr>
          <w:lang w:val="en"/>
        </w:rPr>
      </w:pPr>
    </w:p>
    <w:p w14:paraId="5EC23356" w14:textId="2DC721AB" w:rsidR="003218FF" w:rsidRDefault="00A9405D" w:rsidP="00A9405D">
      <w:pPr>
        <w:suppressAutoHyphens/>
        <w:autoSpaceDE w:val="0"/>
        <w:autoSpaceDN w:val="0"/>
        <w:adjustRightInd w:val="0"/>
        <w:jc w:val="center"/>
        <w:rPr>
          <w:b/>
          <w:bCs/>
          <w:sz w:val="28"/>
          <w:szCs w:val="28"/>
          <w:lang w:val="en"/>
        </w:rPr>
      </w:pPr>
      <w:r>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4B63588A" w14:textId="77777777" w:rsidR="00A9405D" w:rsidRPr="00B10E7E" w:rsidRDefault="00A9405D" w:rsidP="00A9405D">
      <w:pPr>
        <w:suppressAutoHyphens/>
        <w:autoSpaceDE w:val="0"/>
        <w:autoSpaceDN w:val="0"/>
        <w:adjustRightInd w:val="0"/>
        <w:jc w:val="center"/>
        <w:rPr>
          <w:b/>
          <w:bCs/>
          <w:sz w:val="28"/>
          <w:szCs w:val="28"/>
          <w:lang w:val="en"/>
        </w:rPr>
      </w:pPr>
    </w:p>
    <w:p w14:paraId="5B3862F3" w14:textId="77777777" w:rsidR="003218FF" w:rsidRPr="00B10E7E" w:rsidRDefault="003218FF" w:rsidP="003218FF">
      <w:pPr>
        <w:suppressAutoHyphens/>
        <w:autoSpaceDE w:val="0"/>
        <w:autoSpaceDN w:val="0"/>
        <w:adjustRightInd w:val="0"/>
        <w:ind w:firstLine="720"/>
        <w:rPr>
          <w:b/>
          <w:bCs/>
          <w:sz w:val="28"/>
          <w:szCs w:val="28"/>
          <w:lang w:val="en"/>
        </w:rPr>
      </w:pPr>
    </w:p>
    <w:p w14:paraId="1D38F605" w14:textId="6D8E71D8" w:rsidR="003218FF"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7130C9">
        <w:rPr>
          <w:b/>
          <w:bCs/>
          <w:sz w:val="32"/>
          <w:szCs w:val="32"/>
          <w:lang w:val="en"/>
        </w:rPr>
        <w:t>BÀI</w:t>
      </w:r>
      <w:r w:rsidR="00D55C8C">
        <w:rPr>
          <w:b/>
          <w:bCs/>
          <w:sz w:val="32"/>
          <w:szCs w:val="32"/>
          <w:lang w:val="en"/>
        </w:rPr>
        <w:t xml:space="preserve"> </w:t>
      </w:r>
      <w:r w:rsidR="007130C9">
        <w:rPr>
          <w:b/>
          <w:bCs/>
          <w:sz w:val="32"/>
          <w:szCs w:val="32"/>
          <w:lang w:val="en"/>
        </w:rPr>
        <w:t>BÁO CÁO MÔN</w:t>
      </w:r>
    </w:p>
    <w:p w14:paraId="21BBD59B" w14:textId="065E23E4" w:rsidR="006E5A06" w:rsidRPr="00B10E7E" w:rsidRDefault="006E5A06" w:rsidP="006E5A06">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LẬP TRÌNH WEB VÀ ỨNG DỤNG</w:t>
      </w:r>
    </w:p>
    <w:p w14:paraId="0EBEC977" w14:textId="77777777" w:rsidR="00D26FF7" w:rsidRDefault="00D26FF7" w:rsidP="003218FF">
      <w:pPr>
        <w:suppressAutoHyphens/>
        <w:autoSpaceDE w:val="0"/>
        <w:autoSpaceDN w:val="0"/>
        <w:adjustRightInd w:val="0"/>
        <w:spacing w:line="360" w:lineRule="auto"/>
        <w:ind w:firstLine="720"/>
        <w:jc w:val="center"/>
        <w:rPr>
          <w:b/>
          <w:bCs/>
          <w:sz w:val="32"/>
          <w:szCs w:val="32"/>
          <w:lang w:val="en"/>
        </w:rPr>
      </w:pPr>
    </w:p>
    <w:p w14:paraId="2D42ED51" w14:textId="3691B44D"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3EC1134B" w14:textId="77777777" w:rsidR="006E5A06" w:rsidRDefault="006E5A06" w:rsidP="006E5A06">
      <w:pPr>
        <w:jc w:val="center"/>
        <w:rPr>
          <w:b/>
          <w:bCs/>
          <w:lang w:val="en"/>
        </w:rPr>
      </w:pPr>
    </w:p>
    <w:p w14:paraId="789B8155" w14:textId="16D37618" w:rsidR="006E5A06" w:rsidRDefault="007130C9" w:rsidP="00D26FF7">
      <w:pPr>
        <w:ind w:firstLine="709"/>
        <w:jc w:val="center"/>
      </w:pPr>
      <w:r>
        <w:rPr>
          <w:rStyle w:val="fontstyle01"/>
          <w:b/>
          <w:sz w:val="48"/>
        </w:rPr>
        <w:t>WEBSITE LƯU TRỮ TRỰC TUYẾN</w:t>
      </w:r>
    </w:p>
    <w:p w14:paraId="424C15FA" w14:textId="4F72E9BD"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7BF3DDE0" w14:textId="77777777" w:rsidR="003218FF" w:rsidRPr="00B10E7E" w:rsidRDefault="003218FF" w:rsidP="003218FF">
      <w:pPr>
        <w:suppressAutoHyphens/>
        <w:autoSpaceDE w:val="0"/>
        <w:autoSpaceDN w:val="0"/>
        <w:adjustRightInd w:val="0"/>
        <w:spacing w:line="360" w:lineRule="auto"/>
        <w:jc w:val="center"/>
        <w:rPr>
          <w:b/>
          <w:bCs/>
          <w:lang w:val="en"/>
        </w:rPr>
      </w:pPr>
    </w:p>
    <w:p w14:paraId="5593D435" w14:textId="77777777" w:rsidR="003218FF" w:rsidRPr="00B10E7E" w:rsidRDefault="003218FF" w:rsidP="003218FF">
      <w:pPr>
        <w:suppressAutoHyphens/>
        <w:autoSpaceDE w:val="0"/>
        <w:autoSpaceDN w:val="0"/>
        <w:adjustRightInd w:val="0"/>
        <w:spacing w:line="360" w:lineRule="auto"/>
        <w:jc w:val="both"/>
        <w:rPr>
          <w:b/>
          <w:bCs/>
          <w:lang w:val="en"/>
        </w:rPr>
      </w:pPr>
    </w:p>
    <w:p w14:paraId="2340DC95"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61065309" w14:textId="14DC8553" w:rsidR="003218FF" w:rsidRPr="00B10E7E" w:rsidRDefault="003218FF" w:rsidP="003218FF">
      <w:pPr>
        <w:suppressAutoHyphens/>
        <w:autoSpaceDE w:val="0"/>
        <w:autoSpaceDN w:val="0"/>
        <w:adjustRightInd w:val="0"/>
        <w:spacing w:line="360" w:lineRule="auto"/>
        <w:jc w:val="both"/>
        <w:rPr>
          <w:b/>
          <w:bCs/>
          <w:lang w:val="en"/>
        </w:rPr>
      </w:pPr>
    </w:p>
    <w:p w14:paraId="4AAC6B91" w14:textId="77777777" w:rsidR="003218FF" w:rsidRPr="00B10E7E" w:rsidRDefault="003218FF" w:rsidP="003218FF">
      <w:pPr>
        <w:suppressAutoHyphens/>
        <w:autoSpaceDE w:val="0"/>
        <w:autoSpaceDN w:val="0"/>
        <w:adjustRightInd w:val="0"/>
        <w:spacing w:line="360" w:lineRule="auto"/>
        <w:jc w:val="both"/>
        <w:rPr>
          <w:b/>
          <w:bCs/>
          <w:lang w:val="en"/>
        </w:rPr>
      </w:pPr>
    </w:p>
    <w:p w14:paraId="53A777B6" w14:textId="6E57BBBD" w:rsidR="003218FF" w:rsidRPr="006E5A06"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E05914" w:rsidRPr="00E05914">
        <w:rPr>
          <w:b/>
          <w:sz w:val="28"/>
          <w:szCs w:val="28"/>
        </w:rPr>
        <w:t>ThS. Vũ Đình Hồng</w:t>
      </w:r>
    </w:p>
    <w:p w14:paraId="0779DD65" w14:textId="0BD59124" w:rsidR="00291721" w:rsidRPr="006E5A06"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6E5A06">
        <w:rPr>
          <w:b/>
          <w:bCs/>
          <w:sz w:val="28"/>
          <w:szCs w:val="28"/>
          <w:lang w:val="vi-VN"/>
        </w:rPr>
        <w:t xml:space="preserve">   </w:t>
      </w:r>
      <w:r w:rsidR="006E5A06">
        <w:rPr>
          <w:b/>
          <w:bCs/>
          <w:sz w:val="28"/>
          <w:szCs w:val="28"/>
        </w:rPr>
        <w:t>Trần Hưng Trọng - 51800943</w:t>
      </w:r>
    </w:p>
    <w:p w14:paraId="692F2888" w14:textId="1FDD2238" w:rsidR="003218FF" w:rsidRPr="00CA1C39"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1</w:t>
      </w:r>
      <w:r w:rsidR="006E5A06">
        <w:rPr>
          <w:b/>
          <w:bCs/>
          <w:sz w:val="28"/>
          <w:szCs w:val="28"/>
          <w:lang w:val="vi-VN"/>
        </w:rPr>
        <w:t>8050302</w:t>
      </w:r>
    </w:p>
    <w:p w14:paraId="5132D620" w14:textId="6A880608" w:rsidR="003218FF" w:rsidRPr="00A9405D" w:rsidRDefault="003218FF" w:rsidP="003218F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6E5A06">
        <w:rPr>
          <w:b/>
          <w:bCs/>
          <w:sz w:val="28"/>
          <w:szCs w:val="28"/>
          <w:lang w:val="vi-VN"/>
        </w:rPr>
        <w:t>22</w:t>
      </w:r>
    </w:p>
    <w:p w14:paraId="264D78F8" w14:textId="5DEE9C4E" w:rsidR="003218FF" w:rsidRDefault="003218FF" w:rsidP="003218FF">
      <w:pPr>
        <w:suppressAutoHyphens/>
        <w:autoSpaceDE w:val="0"/>
        <w:autoSpaceDN w:val="0"/>
        <w:adjustRightInd w:val="0"/>
        <w:jc w:val="center"/>
        <w:rPr>
          <w:b/>
          <w:bCs/>
          <w:lang w:val="vi-VN"/>
        </w:rPr>
      </w:pPr>
    </w:p>
    <w:p w14:paraId="25EF484F" w14:textId="57DB6806" w:rsidR="006E5A06" w:rsidRDefault="006E5A06" w:rsidP="003218FF">
      <w:pPr>
        <w:suppressAutoHyphens/>
        <w:autoSpaceDE w:val="0"/>
        <w:autoSpaceDN w:val="0"/>
        <w:adjustRightInd w:val="0"/>
        <w:jc w:val="center"/>
        <w:rPr>
          <w:b/>
          <w:bCs/>
          <w:lang w:val="vi-VN"/>
        </w:rPr>
      </w:pPr>
    </w:p>
    <w:p w14:paraId="25214CF2" w14:textId="370FF64B" w:rsidR="006E5A06" w:rsidRDefault="006E5A06" w:rsidP="003218FF">
      <w:pPr>
        <w:suppressAutoHyphens/>
        <w:autoSpaceDE w:val="0"/>
        <w:autoSpaceDN w:val="0"/>
        <w:adjustRightInd w:val="0"/>
        <w:jc w:val="center"/>
        <w:rPr>
          <w:b/>
          <w:bCs/>
          <w:lang w:val="vi-VN"/>
        </w:rPr>
      </w:pPr>
    </w:p>
    <w:p w14:paraId="052698CA" w14:textId="77777777" w:rsidR="002D4629" w:rsidRDefault="002D4629" w:rsidP="003218FF">
      <w:pPr>
        <w:suppressAutoHyphens/>
        <w:autoSpaceDE w:val="0"/>
        <w:autoSpaceDN w:val="0"/>
        <w:adjustRightInd w:val="0"/>
        <w:jc w:val="center"/>
        <w:rPr>
          <w:b/>
          <w:bCs/>
          <w:lang w:val="vi-VN"/>
        </w:rPr>
      </w:pPr>
    </w:p>
    <w:p w14:paraId="4D080F1E" w14:textId="6AD79449" w:rsidR="002D4629" w:rsidRDefault="002D4629" w:rsidP="003218FF">
      <w:pPr>
        <w:suppressAutoHyphens/>
        <w:autoSpaceDE w:val="0"/>
        <w:autoSpaceDN w:val="0"/>
        <w:adjustRightInd w:val="0"/>
        <w:jc w:val="center"/>
        <w:rPr>
          <w:b/>
          <w:bCs/>
          <w:lang w:val="vi-VN"/>
        </w:rPr>
      </w:pPr>
    </w:p>
    <w:p w14:paraId="4938D6C0" w14:textId="77777777" w:rsidR="00B118C8" w:rsidRPr="009372C0" w:rsidRDefault="003218FF" w:rsidP="00291721">
      <w:pPr>
        <w:suppressAutoHyphens/>
        <w:autoSpaceDE w:val="0"/>
        <w:autoSpaceDN w:val="0"/>
        <w:adjustRightInd w:val="0"/>
        <w:jc w:val="center"/>
        <w:rPr>
          <w:b/>
          <w:bCs/>
          <w:iCs/>
          <w:sz w:val="28"/>
          <w:szCs w:val="28"/>
          <w:lang w:val="vi-VN"/>
        </w:rPr>
        <w:sectPr w:rsidR="00B118C8" w:rsidRPr="009372C0"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201</w:t>
      </w:r>
      <w:r w:rsidR="009372C0" w:rsidRPr="009372C0">
        <w:rPr>
          <w:b/>
          <w:bCs/>
          <w:iCs/>
          <w:sz w:val="28"/>
          <w:szCs w:val="28"/>
          <w:lang w:val="vi-VN"/>
        </w:rPr>
        <w:t>9</w:t>
      </w:r>
    </w:p>
    <w:p w14:paraId="24937053"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4748DB32"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510DEC1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1E275A3E" w14:textId="77777777" w:rsidR="003218FF" w:rsidRPr="00B10E7E" w:rsidRDefault="003218FF" w:rsidP="003218FF">
      <w:pPr>
        <w:suppressAutoHyphens/>
        <w:autoSpaceDE w:val="0"/>
        <w:autoSpaceDN w:val="0"/>
        <w:adjustRightInd w:val="0"/>
        <w:ind w:firstLine="720"/>
        <w:jc w:val="center"/>
        <w:rPr>
          <w:lang w:val="en"/>
        </w:rPr>
      </w:pPr>
    </w:p>
    <w:p w14:paraId="66BDCA39" w14:textId="4F70D378" w:rsidR="003218FF" w:rsidRPr="00B10E7E" w:rsidRDefault="00D805A0"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66D9263" wp14:editId="2495BA1B">
            <wp:extent cx="1177769"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1A03D469" w14:textId="77777777" w:rsidR="003218FF" w:rsidRPr="00B10E7E" w:rsidRDefault="003218FF" w:rsidP="003218FF">
      <w:pPr>
        <w:suppressAutoHyphens/>
        <w:autoSpaceDE w:val="0"/>
        <w:autoSpaceDN w:val="0"/>
        <w:adjustRightInd w:val="0"/>
        <w:ind w:firstLine="720"/>
        <w:rPr>
          <w:b/>
          <w:bCs/>
          <w:sz w:val="28"/>
          <w:szCs w:val="28"/>
          <w:lang w:val="en"/>
        </w:rPr>
      </w:pPr>
    </w:p>
    <w:p w14:paraId="1FF8829C" w14:textId="77777777" w:rsidR="003218FF" w:rsidRPr="00B10E7E" w:rsidRDefault="003218FF" w:rsidP="003218FF">
      <w:pPr>
        <w:suppressAutoHyphens/>
        <w:autoSpaceDE w:val="0"/>
        <w:autoSpaceDN w:val="0"/>
        <w:adjustRightInd w:val="0"/>
        <w:ind w:firstLine="720"/>
        <w:rPr>
          <w:b/>
          <w:bCs/>
          <w:sz w:val="28"/>
          <w:szCs w:val="28"/>
          <w:lang w:val="en"/>
        </w:rPr>
      </w:pPr>
    </w:p>
    <w:p w14:paraId="1BB75292" w14:textId="3847A8EC" w:rsidR="002D4629"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 xml:space="preserve">BÀI </w:t>
      </w:r>
      <w:r w:rsidR="007130C9">
        <w:rPr>
          <w:b/>
          <w:bCs/>
          <w:sz w:val="32"/>
          <w:szCs w:val="32"/>
          <w:lang w:val="en"/>
        </w:rPr>
        <w:t>BÁO CÁO</w:t>
      </w:r>
      <w:r w:rsidR="009372C0">
        <w:rPr>
          <w:b/>
          <w:bCs/>
          <w:sz w:val="32"/>
          <w:szCs w:val="32"/>
          <w:lang w:val="en"/>
        </w:rPr>
        <w:t xml:space="preserve"> </w:t>
      </w:r>
      <w:r w:rsidRPr="00E766EA">
        <w:rPr>
          <w:b/>
          <w:bCs/>
          <w:sz w:val="32"/>
          <w:szCs w:val="32"/>
          <w:lang w:val="en"/>
        </w:rPr>
        <w:t xml:space="preserve">MÔN </w:t>
      </w:r>
    </w:p>
    <w:p w14:paraId="46E7FFEB" w14:textId="0488FA8E" w:rsidR="006E5A06" w:rsidRPr="00B10E7E" w:rsidRDefault="006E5A06"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LẬP TRÌNH WEB VÀ ỨNG DỤNG</w:t>
      </w:r>
    </w:p>
    <w:p w14:paraId="62E771D8" w14:textId="77777777" w:rsidR="002D4629" w:rsidRPr="00B10E7E" w:rsidRDefault="002D4629" w:rsidP="002D4629">
      <w:pPr>
        <w:suppressAutoHyphens/>
        <w:autoSpaceDE w:val="0"/>
        <w:autoSpaceDN w:val="0"/>
        <w:adjustRightInd w:val="0"/>
        <w:spacing w:line="360" w:lineRule="auto"/>
        <w:rPr>
          <w:b/>
          <w:bCs/>
          <w:lang w:val="en"/>
        </w:rPr>
      </w:pPr>
    </w:p>
    <w:p w14:paraId="64075E42" w14:textId="77777777" w:rsidR="002D4629" w:rsidRDefault="002D4629" w:rsidP="002D4629">
      <w:pPr>
        <w:suppressAutoHyphens/>
        <w:autoSpaceDE w:val="0"/>
        <w:autoSpaceDN w:val="0"/>
        <w:adjustRightInd w:val="0"/>
        <w:spacing w:line="360" w:lineRule="auto"/>
        <w:rPr>
          <w:b/>
          <w:bCs/>
          <w:lang w:val="en"/>
        </w:rPr>
      </w:pPr>
    </w:p>
    <w:p w14:paraId="09B7EE4F" w14:textId="77777777" w:rsidR="00E766EA" w:rsidRDefault="00E766EA" w:rsidP="002D4629">
      <w:pPr>
        <w:suppressAutoHyphens/>
        <w:autoSpaceDE w:val="0"/>
        <w:autoSpaceDN w:val="0"/>
        <w:adjustRightInd w:val="0"/>
        <w:spacing w:line="360" w:lineRule="auto"/>
        <w:rPr>
          <w:b/>
          <w:bCs/>
          <w:lang w:val="en"/>
        </w:rPr>
      </w:pPr>
    </w:p>
    <w:p w14:paraId="703E087D" w14:textId="702EBFFB" w:rsidR="002D4629" w:rsidRPr="007130C9" w:rsidRDefault="007130C9" w:rsidP="00D26FF7">
      <w:pPr>
        <w:suppressAutoHyphens/>
        <w:autoSpaceDE w:val="0"/>
        <w:autoSpaceDN w:val="0"/>
        <w:adjustRightInd w:val="0"/>
        <w:spacing w:line="360" w:lineRule="auto"/>
        <w:ind w:firstLine="709"/>
        <w:jc w:val="center"/>
        <w:rPr>
          <w:b/>
          <w:bCs/>
          <w:sz w:val="48"/>
          <w:szCs w:val="48"/>
        </w:rPr>
      </w:pPr>
      <w:r w:rsidRPr="007130C9">
        <w:rPr>
          <w:b/>
          <w:bCs/>
          <w:sz w:val="48"/>
          <w:szCs w:val="48"/>
        </w:rPr>
        <w:t>WEBSITE LƯU TRỮ TRỰC TUYẾN</w:t>
      </w:r>
    </w:p>
    <w:p w14:paraId="16D8A1AB" w14:textId="77777777" w:rsidR="003218FF" w:rsidRPr="00B10E7E" w:rsidRDefault="00DB7595" w:rsidP="003218FF">
      <w:pPr>
        <w:suppressAutoHyphens/>
        <w:autoSpaceDE w:val="0"/>
        <w:autoSpaceDN w:val="0"/>
        <w:adjustRightInd w:val="0"/>
        <w:spacing w:line="360" w:lineRule="auto"/>
        <w:jc w:val="center"/>
        <w:rPr>
          <w:sz w:val="48"/>
          <w:szCs w:val="48"/>
          <w:lang w:val="en"/>
        </w:rPr>
      </w:pPr>
      <w:r>
        <w:rPr>
          <w:sz w:val="48"/>
          <w:szCs w:val="48"/>
          <w:lang w:val="en"/>
        </w:rPr>
        <w:t xml:space="preserve"> </w:t>
      </w:r>
    </w:p>
    <w:p w14:paraId="0FBED326" w14:textId="77777777" w:rsidR="003218FF" w:rsidRPr="00B10E7E" w:rsidRDefault="003218FF" w:rsidP="003218FF">
      <w:pPr>
        <w:suppressAutoHyphens/>
        <w:autoSpaceDE w:val="0"/>
        <w:autoSpaceDN w:val="0"/>
        <w:adjustRightInd w:val="0"/>
        <w:jc w:val="both"/>
        <w:rPr>
          <w:b/>
          <w:bCs/>
          <w:lang w:val="en"/>
        </w:rPr>
      </w:pPr>
    </w:p>
    <w:p w14:paraId="26B70ADC" w14:textId="77777777" w:rsidR="003218FF" w:rsidRPr="00B10E7E" w:rsidRDefault="003218FF" w:rsidP="003218FF">
      <w:pPr>
        <w:suppressAutoHyphens/>
        <w:autoSpaceDE w:val="0"/>
        <w:autoSpaceDN w:val="0"/>
        <w:adjustRightInd w:val="0"/>
        <w:jc w:val="both"/>
        <w:rPr>
          <w:b/>
          <w:bCs/>
          <w:lang w:val="en"/>
        </w:rPr>
      </w:pPr>
    </w:p>
    <w:p w14:paraId="57285A49" w14:textId="77777777" w:rsidR="003218FF" w:rsidRDefault="003218FF" w:rsidP="003218FF">
      <w:pPr>
        <w:suppressAutoHyphens/>
        <w:autoSpaceDE w:val="0"/>
        <w:autoSpaceDN w:val="0"/>
        <w:adjustRightInd w:val="0"/>
        <w:jc w:val="both"/>
        <w:rPr>
          <w:b/>
          <w:bCs/>
          <w:lang w:val="en"/>
        </w:rPr>
      </w:pPr>
    </w:p>
    <w:p w14:paraId="421C7D7C" w14:textId="77777777" w:rsidR="003218FF" w:rsidRPr="00B10E7E" w:rsidRDefault="003218FF" w:rsidP="003218FF">
      <w:pPr>
        <w:suppressAutoHyphens/>
        <w:autoSpaceDE w:val="0"/>
        <w:autoSpaceDN w:val="0"/>
        <w:adjustRightInd w:val="0"/>
        <w:jc w:val="both"/>
        <w:rPr>
          <w:b/>
          <w:bCs/>
          <w:lang w:val="en"/>
        </w:rPr>
      </w:pPr>
    </w:p>
    <w:p w14:paraId="5A06C527" w14:textId="77777777" w:rsidR="003218FF" w:rsidRPr="00B10E7E" w:rsidRDefault="003218FF" w:rsidP="003218FF">
      <w:pPr>
        <w:suppressAutoHyphens/>
        <w:autoSpaceDE w:val="0"/>
        <w:autoSpaceDN w:val="0"/>
        <w:adjustRightInd w:val="0"/>
        <w:jc w:val="both"/>
        <w:rPr>
          <w:b/>
          <w:bCs/>
          <w:lang w:val="en"/>
        </w:rPr>
      </w:pPr>
    </w:p>
    <w:p w14:paraId="50C65178" w14:textId="1CE0BDC6" w:rsidR="003218FF" w:rsidRPr="00247993"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ướng dẫn:</w:t>
      </w:r>
      <w:r w:rsidR="00247993">
        <w:rPr>
          <w:sz w:val="28"/>
          <w:szCs w:val="28"/>
        </w:rPr>
        <w:t xml:space="preserve"> </w:t>
      </w:r>
      <w:r w:rsidR="00E05914" w:rsidRPr="00E05914">
        <w:rPr>
          <w:b/>
          <w:sz w:val="28"/>
          <w:szCs w:val="28"/>
        </w:rPr>
        <w:t>ThS. Vũ Đình Hồng</w:t>
      </w:r>
    </w:p>
    <w:p w14:paraId="4C8B7857" w14:textId="7EC70310" w:rsidR="00CA1C39" w:rsidRPr="00D55C8C" w:rsidRDefault="003218FF" w:rsidP="00D55C8C">
      <w:pPr>
        <w:suppressAutoHyphens/>
        <w:autoSpaceDE w:val="0"/>
        <w:autoSpaceDN w:val="0"/>
        <w:adjustRightInd w:val="0"/>
        <w:jc w:val="right"/>
        <w:rPr>
          <w:sz w:val="28"/>
          <w:szCs w:val="28"/>
        </w:rPr>
      </w:pPr>
      <w:r w:rsidRPr="00CA1C39">
        <w:rPr>
          <w:sz w:val="28"/>
          <w:szCs w:val="28"/>
          <w:lang w:val="vi-VN"/>
        </w:rPr>
        <w:t>Người thực hiện:</w:t>
      </w:r>
      <w:r w:rsidR="007130C9">
        <w:rPr>
          <w:b/>
          <w:bCs/>
          <w:sz w:val="28"/>
          <w:szCs w:val="28"/>
          <w:lang w:val="vi-VN"/>
        </w:rPr>
        <w:t xml:space="preserve"> </w:t>
      </w:r>
      <w:r w:rsidR="00D55C8C">
        <w:rPr>
          <w:b/>
          <w:bCs/>
          <w:sz w:val="28"/>
          <w:szCs w:val="28"/>
        </w:rPr>
        <w:t>Trần Hưng Trọng - 51800943</w:t>
      </w:r>
    </w:p>
    <w:p w14:paraId="1D9491C7" w14:textId="6569299F" w:rsidR="003218FF" w:rsidRPr="00D55C8C" w:rsidRDefault="007130C9" w:rsidP="003218FF">
      <w:pPr>
        <w:suppressAutoHyphens/>
        <w:autoSpaceDE w:val="0"/>
        <w:autoSpaceDN w:val="0"/>
        <w:adjustRightInd w:val="0"/>
        <w:jc w:val="right"/>
        <w:rPr>
          <w:sz w:val="28"/>
          <w:szCs w:val="28"/>
        </w:rPr>
      </w:pPr>
      <w:r>
        <w:rPr>
          <w:sz w:val="28"/>
          <w:szCs w:val="28"/>
          <w:lang w:val="vi-VN"/>
        </w:rPr>
        <w:t>Lớp</w:t>
      </w:r>
      <w:r w:rsidRPr="007130C9">
        <w:rPr>
          <w:sz w:val="28"/>
          <w:szCs w:val="28"/>
          <w:lang w:val="vi-VN"/>
        </w:rPr>
        <w:t>:</w:t>
      </w:r>
      <w:r>
        <w:rPr>
          <w:b/>
          <w:bCs/>
          <w:sz w:val="28"/>
          <w:szCs w:val="28"/>
          <w:lang w:val="vi-VN"/>
        </w:rPr>
        <w:t xml:space="preserve"> </w:t>
      </w:r>
      <w:r w:rsidR="00CA1C39" w:rsidRPr="00CA1C39">
        <w:rPr>
          <w:b/>
          <w:bCs/>
          <w:sz w:val="28"/>
          <w:szCs w:val="28"/>
          <w:lang w:val="vi-VN"/>
        </w:rPr>
        <w:t>1</w:t>
      </w:r>
      <w:r w:rsidR="00D55C8C">
        <w:rPr>
          <w:b/>
          <w:bCs/>
          <w:sz w:val="28"/>
          <w:szCs w:val="28"/>
          <w:lang w:val="vi-VN"/>
        </w:rPr>
        <w:t>80</w:t>
      </w:r>
      <w:r w:rsidR="00D55C8C">
        <w:rPr>
          <w:b/>
          <w:bCs/>
          <w:sz w:val="28"/>
          <w:szCs w:val="28"/>
        </w:rPr>
        <w:t>50302</w:t>
      </w:r>
    </w:p>
    <w:p w14:paraId="67A92F8B" w14:textId="4D6352F4" w:rsidR="003218FF" w:rsidRPr="00A9405D" w:rsidRDefault="007130C9" w:rsidP="003218FF">
      <w:pPr>
        <w:suppressAutoHyphens/>
        <w:autoSpaceDE w:val="0"/>
        <w:autoSpaceDN w:val="0"/>
        <w:adjustRightInd w:val="0"/>
        <w:jc w:val="right"/>
        <w:rPr>
          <w:sz w:val="28"/>
          <w:szCs w:val="28"/>
          <w:lang w:val="vi-VN"/>
        </w:rPr>
      </w:pPr>
      <w:r>
        <w:rPr>
          <w:sz w:val="28"/>
          <w:szCs w:val="28"/>
          <w:lang w:val="vi-VN"/>
        </w:rPr>
        <w:t>Khoá</w:t>
      </w:r>
      <w:r w:rsidR="003218FF" w:rsidRPr="007130C9">
        <w:rPr>
          <w:bCs/>
          <w:sz w:val="28"/>
          <w:szCs w:val="28"/>
          <w:lang w:val="vi-VN"/>
        </w:rPr>
        <w:t>:</w:t>
      </w:r>
      <w:r w:rsidR="003218FF" w:rsidRPr="00CA1C39">
        <w:rPr>
          <w:b/>
          <w:bCs/>
          <w:sz w:val="28"/>
          <w:szCs w:val="28"/>
          <w:lang w:val="vi-VN"/>
        </w:rPr>
        <w:t xml:space="preserve">    </w:t>
      </w:r>
      <w:r w:rsidR="00D55C8C">
        <w:rPr>
          <w:b/>
          <w:bCs/>
          <w:sz w:val="28"/>
          <w:szCs w:val="28"/>
          <w:lang w:val="vi-VN"/>
        </w:rPr>
        <w:t>22</w:t>
      </w:r>
    </w:p>
    <w:p w14:paraId="6091E6CC" w14:textId="77777777" w:rsidR="003218FF" w:rsidRDefault="003218FF" w:rsidP="003218FF">
      <w:pPr>
        <w:suppressAutoHyphens/>
        <w:autoSpaceDE w:val="0"/>
        <w:autoSpaceDN w:val="0"/>
        <w:adjustRightInd w:val="0"/>
        <w:rPr>
          <w:b/>
          <w:bCs/>
          <w:sz w:val="28"/>
          <w:szCs w:val="28"/>
          <w:lang w:val="vi-VN"/>
        </w:rPr>
      </w:pPr>
    </w:p>
    <w:p w14:paraId="58501140" w14:textId="77777777" w:rsidR="002D4629" w:rsidRDefault="002D4629" w:rsidP="003218FF">
      <w:pPr>
        <w:suppressAutoHyphens/>
        <w:autoSpaceDE w:val="0"/>
        <w:autoSpaceDN w:val="0"/>
        <w:adjustRightInd w:val="0"/>
        <w:rPr>
          <w:b/>
          <w:bCs/>
          <w:sz w:val="28"/>
          <w:szCs w:val="28"/>
          <w:lang w:val="vi-VN"/>
        </w:rPr>
      </w:pPr>
    </w:p>
    <w:p w14:paraId="12B2A8BB" w14:textId="77777777" w:rsidR="002D4629" w:rsidRDefault="002D4629" w:rsidP="003218FF">
      <w:pPr>
        <w:suppressAutoHyphens/>
        <w:autoSpaceDE w:val="0"/>
        <w:autoSpaceDN w:val="0"/>
        <w:adjustRightInd w:val="0"/>
        <w:rPr>
          <w:b/>
          <w:bCs/>
          <w:sz w:val="28"/>
          <w:szCs w:val="28"/>
          <w:lang w:val="vi-VN"/>
        </w:rPr>
      </w:pPr>
    </w:p>
    <w:p w14:paraId="6AFFD7A9" w14:textId="26951DCE" w:rsidR="002D4629" w:rsidRDefault="002D4629" w:rsidP="003218FF">
      <w:pPr>
        <w:suppressAutoHyphens/>
        <w:autoSpaceDE w:val="0"/>
        <w:autoSpaceDN w:val="0"/>
        <w:adjustRightInd w:val="0"/>
        <w:rPr>
          <w:b/>
          <w:bCs/>
          <w:sz w:val="28"/>
          <w:szCs w:val="28"/>
          <w:lang w:val="vi-VN"/>
        </w:rPr>
      </w:pPr>
    </w:p>
    <w:p w14:paraId="60410430" w14:textId="7500BB44" w:rsidR="00D26FF7" w:rsidRDefault="00D26FF7" w:rsidP="003218FF">
      <w:pPr>
        <w:suppressAutoHyphens/>
        <w:autoSpaceDE w:val="0"/>
        <w:autoSpaceDN w:val="0"/>
        <w:adjustRightInd w:val="0"/>
        <w:rPr>
          <w:b/>
          <w:bCs/>
          <w:sz w:val="28"/>
          <w:szCs w:val="28"/>
          <w:lang w:val="vi-VN"/>
        </w:rPr>
      </w:pPr>
    </w:p>
    <w:p w14:paraId="74016467" w14:textId="77777777" w:rsidR="002D4629" w:rsidRPr="00CA1C39" w:rsidRDefault="002D4629" w:rsidP="003218FF">
      <w:pPr>
        <w:suppressAutoHyphens/>
        <w:autoSpaceDE w:val="0"/>
        <w:autoSpaceDN w:val="0"/>
        <w:adjustRightInd w:val="0"/>
        <w:rPr>
          <w:b/>
          <w:bCs/>
          <w:sz w:val="28"/>
          <w:szCs w:val="28"/>
          <w:lang w:val="vi-VN"/>
        </w:rPr>
      </w:pPr>
    </w:p>
    <w:p w14:paraId="7475C6EA" w14:textId="77777777" w:rsidR="003218FF" w:rsidRPr="00CA1C39" w:rsidRDefault="003218FF" w:rsidP="003218FF">
      <w:pPr>
        <w:suppressAutoHyphens/>
        <w:autoSpaceDE w:val="0"/>
        <w:autoSpaceDN w:val="0"/>
        <w:adjustRightInd w:val="0"/>
        <w:jc w:val="center"/>
        <w:rPr>
          <w:b/>
          <w:bCs/>
          <w:lang w:val="vi-VN"/>
        </w:rPr>
      </w:pPr>
    </w:p>
    <w:p w14:paraId="655CF6D1" w14:textId="77777777" w:rsidR="00B118C8" w:rsidRPr="009372C0" w:rsidRDefault="003218FF" w:rsidP="003218FF">
      <w:pPr>
        <w:suppressAutoHyphens/>
        <w:autoSpaceDE w:val="0"/>
        <w:autoSpaceDN w:val="0"/>
        <w:adjustRightInd w:val="0"/>
        <w:jc w:val="center"/>
        <w:rPr>
          <w:b/>
          <w:bCs/>
          <w:iCs/>
          <w:sz w:val="28"/>
          <w:szCs w:val="28"/>
          <w:lang w:val="vi-VN"/>
        </w:rPr>
        <w:sectPr w:rsidR="00B118C8" w:rsidRPr="009372C0"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201</w:t>
      </w:r>
      <w:r w:rsidR="009372C0" w:rsidRPr="009372C0">
        <w:rPr>
          <w:b/>
          <w:bCs/>
          <w:iCs/>
          <w:sz w:val="28"/>
          <w:szCs w:val="28"/>
          <w:lang w:val="vi-VN"/>
        </w:rPr>
        <w:t>9</w:t>
      </w:r>
    </w:p>
    <w:p w14:paraId="3A759AD9" w14:textId="77777777" w:rsidR="00BB2B2A" w:rsidRPr="00DB7595" w:rsidRDefault="00BB2B2A" w:rsidP="002D796D">
      <w:pPr>
        <w:pStyle w:val="Chng"/>
        <w:jc w:val="center"/>
        <w:rPr>
          <w:lang w:val="vi-VN"/>
        </w:rPr>
      </w:pPr>
      <w:bookmarkStart w:id="0" w:name="_Toc387692905"/>
      <w:bookmarkStart w:id="1" w:name="_Toc41155153"/>
      <w:bookmarkStart w:id="2" w:name="_Toc41860329"/>
      <w:r w:rsidRPr="00DB7595">
        <w:rPr>
          <w:lang w:val="vi-VN"/>
        </w:rPr>
        <w:lastRenderedPageBreak/>
        <w:t>LỜI CẢM ƠN</w:t>
      </w:r>
      <w:bookmarkEnd w:id="0"/>
      <w:bookmarkEnd w:id="1"/>
      <w:bookmarkEnd w:id="2"/>
    </w:p>
    <w:p w14:paraId="3BE4810A" w14:textId="67F78962" w:rsidR="00247993" w:rsidRDefault="00094C48" w:rsidP="0064189C">
      <w:pPr>
        <w:pStyle w:val="Nidungvnbn"/>
      </w:pPr>
      <w:r>
        <w:t>Đầu tiên, em gửi lời cảm ơn chân thành đến Ban giám hiệu trường Đại học Tôn Đức Thắng đã tạo điều kiện để em có truy cập những tài liệu của thư viện từ xa trong hoàn cảnh không thể học tập trung tại trường</w:t>
      </w:r>
      <w:r w:rsidR="00BB2B2A" w:rsidRPr="00DB7595">
        <w:rPr>
          <w:lang w:val="vi-VN"/>
        </w:rPr>
        <w:t>.</w:t>
      </w:r>
      <w:r>
        <w:t xml:space="preserve"> </w:t>
      </w:r>
    </w:p>
    <w:p w14:paraId="1E5E545D" w14:textId="38A5E93D" w:rsidR="0083631C" w:rsidRDefault="0083631C" w:rsidP="0064189C">
      <w:pPr>
        <w:pStyle w:val="Nidungvnbn"/>
      </w:pPr>
      <w:r>
        <w:t xml:space="preserve">Xin cảm ơn giảng viên bô môn – Thầy Vũ Đình Hồng </w:t>
      </w:r>
      <w:r w:rsidR="00F07AD3">
        <w:t>đã giảng dạy và hướng dẫn tận tình, chi tiết để em có thể vận dụng vào bài báo cáo</w:t>
      </w:r>
      <w:r>
        <w:t xml:space="preserve"> này.</w:t>
      </w:r>
    </w:p>
    <w:p w14:paraId="38515578" w14:textId="77E8711C" w:rsidR="0083631C" w:rsidRDefault="0083631C" w:rsidP="0064189C">
      <w:pPr>
        <w:pStyle w:val="Nidungvnbn"/>
      </w:pPr>
      <w:r>
        <w:t>Do chưa có nhiều kinh nghiệm để làm đề tài cũng như những hạn chế về kiến thức, trong bài tiểu luận chắc chắn sẽ không tránh khỏi những thiếu sót. Rất mong nhận được sự nhận xét, ý kiến đóng góp, phê bình từ phía thầy cô để bài tiểu luận được hoàn thiện hơn.</w:t>
      </w:r>
    </w:p>
    <w:p w14:paraId="2B482766" w14:textId="3D59556E" w:rsidR="0083631C" w:rsidRPr="00094C48" w:rsidRDefault="0083631C" w:rsidP="0064189C">
      <w:pPr>
        <w:pStyle w:val="Nidungvnbn"/>
      </w:pPr>
      <w:r>
        <w:t>Lời cuối cũng, em xin chúc quý thầy cô nhiều sức khỏe, thành công và hạnh phúc</w:t>
      </w:r>
    </w:p>
    <w:p w14:paraId="2E3FB333" w14:textId="77777777" w:rsidR="00094C48" w:rsidRDefault="00094C48" w:rsidP="0064189C">
      <w:pPr>
        <w:pStyle w:val="Nidungvnbn"/>
        <w:rPr>
          <w:b/>
          <w:bCs/>
          <w:sz w:val="32"/>
          <w:szCs w:val="32"/>
          <w:lang w:val="vi-VN"/>
        </w:rPr>
      </w:pPr>
    </w:p>
    <w:p w14:paraId="4AE32319" w14:textId="77777777" w:rsidR="00BF09C2" w:rsidRPr="000508E9" w:rsidRDefault="00247993" w:rsidP="00BF09C2">
      <w:pPr>
        <w:spacing w:after="200" w:line="276" w:lineRule="auto"/>
        <w:rPr>
          <w:b/>
          <w:bCs/>
          <w:sz w:val="32"/>
          <w:szCs w:val="32"/>
          <w:lang w:val="vi-VN"/>
        </w:rPr>
      </w:pPr>
      <w:r>
        <w:rPr>
          <w:b/>
          <w:bCs/>
          <w:sz w:val="32"/>
          <w:szCs w:val="32"/>
          <w:lang w:val="vi-VN"/>
        </w:rPr>
        <w:br w:type="page"/>
      </w:r>
      <w:bookmarkStart w:id="3" w:name="_Toc387692906"/>
      <w:bookmarkStart w:id="4" w:name="_Toc40091879"/>
      <w:r w:rsidR="00BF09C2" w:rsidRPr="001F0BF1">
        <w:rPr>
          <w:lang w:val="vi-VN"/>
        </w:rPr>
        <w:lastRenderedPageBreak/>
        <w:t>PHẦN XÁC NHẬN VÀ ĐÁNH GIÁ CỦA GIẢNG VIÊN</w:t>
      </w:r>
      <w:bookmarkEnd w:id="3"/>
      <w:bookmarkEnd w:id="4"/>
    </w:p>
    <w:p w14:paraId="06C6594A" w14:textId="77777777" w:rsidR="00BF09C2" w:rsidRPr="001F0BF1" w:rsidRDefault="00BF09C2" w:rsidP="00BF09C2">
      <w:pPr>
        <w:pStyle w:val="Nidungvnbn"/>
        <w:rPr>
          <w:b/>
          <w:lang w:val="vi-VN"/>
        </w:rPr>
      </w:pPr>
      <w:r w:rsidRPr="001F0BF1">
        <w:rPr>
          <w:b/>
          <w:lang w:val="vi-VN"/>
        </w:rPr>
        <w:t>Phần xác nhận của GV hướng dẫn</w:t>
      </w:r>
    </w:p>
    <w:p w14:paraId="025C323F" w14:textId="77777777" w:rsidR="00BF09C2" w:rsidRPr="001F0BF1" w:rsidRDefault="00BF09C2" w:rsidP="00BF09C2">
      <w:pPr>
        <w:spacing w:after="200" w:line="276" w:lineRule="auto"/>
        <w:rPr>
          <w:bCs/>
          <w:sz w:val="32"/>
          <w:szCs w:val="32"/>
          <w:lang w:val="vi-VN"/>
        </w:rPr>
      </w:pPr>
      <w:r w:rsidRPr="001F0BF1">
        <w:rPr>
          <w:bCs/>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6003D81" w14:textId="77777777" w:rsidR="00BF09C2" w:rsidRPr="001F0BF1" w:rsidRDefault="00BF09C2" w:rsidP="00BF09C2">
      <w:pPr>
        <w:tabs>
          <w:tab w:val="center" w:pos="6237"/>
        </w:tabs>
        <w:spacing w:after="200" w:line="276" w:lineRule="auto"/>
        <w:rPr>
          <w:bCs/>
          <w:szCs w:val="26"/>
          <w:lang w:val="vi-VN"/>
        </w:rPr>
      </w:pPr>
      <w:r w:rsidRPr="001F0BF1">
        <w:rPr>
          <w:b/>
          <w:bCs/>
          <w:sz w:val="32"/>
          <w:szCs w:val="32"/>
          <w:lang w:val="vi-VN"/>
        </w:rPr>
        <w:tab/>
      </w:r>
      <w:r w:rsidRPr="001F0BF1">
        <w:rPr>
          <w:bCs/>
          <w:szCs w:val="26"/>
          <w:lang w:val="vi-VN"/>
        </w:rPr>
        <w:t xml:space="preserve">Tp. Hồ Chí Minh, ngày     tháng   năm   </w:t>
      </w:r>
    </w:p>
    <w:p w14:paraId="7244548E" w14:textId="77777777" w:rsidR="00BF09C2" w:rsidRPr="001F0BF1" w:rsidRDefault="00BF09C2" w:rsidP="00BF09C2">
      <w:pPr>
        <w:tabs>
          <w:tab w:val="center" w:pos="6237"/>
        </w:tabs>
        <w:spacing w:after="200" w:line="276" w:lineRule="auto"/>
        <w:rPr>
          <w:bCs/>
          <w:szCs w:val="26"/>
          <w:lang w:val="vi-VN"/>
        </w:rPr>
      </w:pPr>
      <w:r w:rsidRPr="001F0BF1">
        <w:rPr>
          <w:bCs/>
          <w:szCs w:val="26"/>
          <w:lang w:val="vi-VN"/>
        </w:rPr>
        <w:tab/>
        <w:t>(kí và ghi họ tên)</w:t>
      </w:r>
    </w:p>
    <w:p w14:paraId="426CC27F" w14:textId="77777777" w:rsidR="00BF09C2" w:rsidRPr="001F0BF1" w:rsidRDefault="00BF09C2" w:rsidP="00BF09C2">
      <w:pPr>
        <w:spacing w:after="200" w:line="276" w:lineRule="auto"/>
        <w:rPr>
          <w:b/>
          <w:bCs/>
          <w:sz w:val="26"/>
          <w:szCs w:val="32"/>
          <w:lang w:val="vi-VN"/>
        </w:rPr>
      </w:pPr>
    </w:p>
    <w:p w14:paraId="616E662A" w14:textId="77777777" w:rsidR="00BF09C2" w:rsidRDefault="00BF09C2" w:rsidP="00BF09C2">
      <w:pPr>
        <w:spacing w:after="200" w:line="276" w:lineRule="auto"/>
        <w:rPr>
          <w:b/>
          <w:bCs/>
          <w:sz w:val="26"/>
          <w:szCs w:val="32"/>
          <w:lang w:val="vi-VN"/>
        </w:rPr>
      </w:pPr>
    </w:p>
    <w:p w14:paraId="635245E7" w14:textId="77777777" w:rsidR="00BF09C2" w:rsidRPr="001F0BF1" w:rsidRDefault="00BF09C2" w:rsidP="00BF09C2">
      <w:pPr>
        <w:spacing w:after="200" w:line="276" w:lineRule="auto"/>
        <w:rPr>
          <w:b/>
          <w:bCs/>
          <w:sz w:val="26"/>
          <w:szCs w:val="32"/>
          <w:lang w:val="vi-VN"/>
        </w:rPr>
      </w:pPr>
    </w:p>
    <w:p w14:paraId="6650974B" w14:textId="77777777" w:rsidR="00BF09C2" w:rsidRPr="001F0BF1" w:rsidRDefault="00BF09C2" w:rsidP="00BF09C2">
      <w:pPr>
        <w:pStyle w:val="Nidungvnbn"/>
        <w:rPr>
          <w:b/>
          <w:lang w:val="vi-VN"/>
        </w:rPr>
      </w:pPr>
      <w:r w:rsidRPr="001F0BF1">
        <w:rPr>
          <w:b/>
          <w:lang w:val="vi-VN"/>
        </w:rPr>
        <w:t>Phần đánh giá của GV chấm bài</w:t>
      </w:r>
    </w:p>
    <w:p w14:paraId="3CC8F30F" w14:textId="77777777" w:rsidR="00BF09C2" w:rsidRPr="001F0BF1" w:rsidRDefault="00BF09C2" w:rsidP="00BF09C2">
      <w:pPr>
        <w:spacing w:after="200" w:line="276" w:lineRule="auto"/>
        <w:rPr>
          <w:bCs/>
          <w:sz w:val="32"/>
          <w:szCs w:val="32"/>
          <w:lang w:val="vi-VN"/>
        </w:rPr>
      </w:pPr>
      <w:r w:rsidRPr="001F0BF1">
        <w:rPr>
          <w:bCs/>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2165FD" w14:textId="77777777" w:rsidR="00BF09C2" w:rsidRPr="001F0BF1" w:rsidRDefault="00BF09C2" w:rsidP="00BF09C2">
      <w:pPr>
        <w:tabs>
          <w:tab w:val="center" w:pos="6237"/>
        </w:tabs>
        <w:spacing w:after="200" w:line="276" w:lineRule="auto"/>
        <w:rPr>
          <w:bCs/>
          <w:szCs w:val="32"/>
          <w:lang w:val="vi-VN"/>
        </w:rPr>
      </w:pPr>
      <w:r w:rsidRPr="001F0BF1">
        <w:rPr>
          <w:b/>
          <w:bCs/>
          <w:sz w:val="32"/>
          <w:szCs w:val="32"/>
          <w:lang w:val="vi-VN"/>
        </w:rPr>
        <w:tab/>
      </w:r>
      <w:r w:rsidRPr="001F0BF1">
        <w:rPr>
          <w:bCs/>
          <w:szCs w:val="32"/>
          <w:lang w:val="vi-VN"/>
        </w:rPr>
        <w:t xml:space="preserve">Tp. Hồ Chí Minh, ngày     tháng   năm   </w:t>
      </w:r>
    </w:p>
    <w:p w14:paraId="7B433FC1" w14:textId="3F2C4117" w:rsidR="00BF09C2" w:rsidRDefault="000D3F14" w:rsidP="000D3F14">
      <w:pPr>
        <w:tabs>
          <w:tab w:val="center" w:pos="6237"/>
        </w:tabs>
        <w:spacing w:after="200" w:line="276" w:lineRule="auto"/>
        <w:rPr>
          <w:b/>
          <w:bCs/>
          <w:sz w:val="32"/>
          <w:szCs w:val="32"/>
          <w:lang w:val="vi-VN"/>
        </w:rPr>
      </w:pPr>
      <w:r>
        <w:rPr>
          <w:bCs/>
          <w:szCs w:val="32"/>
          <w:lang w:val="vi-VN"/>
        </w:rPr>
        <w:tab/>
      </w:r>
      <w:r w:rsidR="00BF09C2" w:rsidRPr="001F0BF1">
        <w:rPr>
          <w:bCs/>
          <w:szCs w:val="32"/>
          <w:lang w:val="vi-VN"/>
        </w:rPr>
        <w:t>(kí và ghi họ tên)</w:t>
      </w:r>
      <w:r w:rsidR="00BF09C2">
        <w:rPr>
          <w:b/>
          <w:bCs/>
          <w:sz w:val="32"/>
          <w:szCs w:val="32"/>
          <w:lang w:val="vi-VN"/>
        </w:rPr>
        <w:br w:type="page"/>
      </w:r>
    </w:p>
    <w:p w14:paraId="56C5BAD6" w14:textId="1FC05654" w:rsidR="00BB2B2A" w:rsidRPr="00DB7595" w:rsidRDefault="00BB2B2A" w:rsidP="00B118C8">
      <w:pPr>
        <w:pStyle w:val="Chng"/>
        <w:jc w:val="center"/>
        <w:rPr>
          <w:lang w:val="vi-VN"/>
        </w:rPr>
      </w:pPr>
      <w:bookmarkStart w:id="5" w:name="_Toc387692907"/>
      <w:bookmarkStart w:id="6" w:name="_Toc41155154"/>
      <w:bookmarkStart w:id="7" w:name="_Toc41860330"/>
      <w:r w:rsidRPr="00DB7595">
        <w:rPr>
          <w:lang w:val="vi-VN"/>
        </w:rPr>
        <w:lastRenderedPageBreak/>
        <w:t>TÓM TẮT</w:t>
      </w:r>
      <w:bookmarkEnd w:id="5"/>
      <w:bookmarkEnd w:id="6"/>
      <w:bookmarkEnd w:id="7"/>
    </w:p>
    <w:p w14:paraId="7A9D7AA8" w14:textId="0F243A9D" w:rsidR="00291721" w:rsidRDefault="00F07AD3" w:rsidP="00291721">
      <w:pPr>
        <w:pStyle w:val="Nidungvnbn"/>
      </w:pPr>
      <w:r>
        <w:t>Ngày nay, xu hướng lưu trữ trực tuyến đang ngày cảng phố biến và được mọi người ưu chuộng. Dữ liệu có thể bị hỏng hóc vì một lý do bất ngờ nào đó, ở một thời điểm bất kỳ mà ta không thể nào kiểm soát được. Nếu dữ liệu không mong muốn bị hỏng, hay mất đi trong một hệ thống có thể dẫn đến tính trạng tồi tệ nhất đó là bị dừng hoạt động hoàn hoàn, hay đối với cá nhân thì vẫn có những giữ dữ liệu cá nhân quan trọng đối với họ</w:t>
      </w:r>
      <w:r w:rsidR="00F33C1E">
        <w:t xml:space="preserve"> như video, hình ảnh mà không muốn đi. Để hạn chế điều đó, người ta chọn phương pháp sao lưu, nhưng không phải ai cũng có thể trang bị cho mình những thiết bị lưu trữ có dung lượng lớn, lúc này lưu trữ trực tuyến sẽ là một lựa chọn tối ưu.</w:t>
      </w:r>
    </w:p>
    <w:p w14:paraId="7BE9587F" w14:textId="7969FC02" w:rsidR="00F33C1E" w:rsidRDefault="00F33C1E" w:rsidP="00291721">
      <w:pPr>
        <w:pStyle w:val="Nidungvnbn"/>
      </w:pPr>
      <w:r>
        <w:t>Bài báo cáo này sẽ viết về sản phẩm website đồ án cuối kỳ của tôi, một số lý thuyết được dùng để xây dựng web, cho đến kết quả cuối cùng đạt được. Bài báo cáo bao gồm các nội dung sau:</w:t>
      </w:r>
    </w:p>
    <w:p w14:paraId="71F5C512" w14:textId="28A5FB9F" w:rsidR="00F33C1E" w:rsidRDefault="00F33C1E" w:rsidP="00291721">
      <w:pPr>
        <w:pStyle w:val="Nidungvnbn"/>
      </w:pPr>
      <w:r>
        <w:t>Chương 1 – Giới thiệu: Những nội dung giới thiệu và lưu trữ trực tuyến, và những lợi ích của việc sử dụng nó sẽ được trình bày ở chương này.</w:t>
      </w:r>
    </w:p>
    <w:p w14:paraId="02B2BDE2" w14:textId="383A1E37" w:rsidR="00F33C1E" w:rsidRDefault="00F33C1E" w:rsidP="00291721">
      <w:pPr>
        <w:pStyle w:val="Nidungvnbn"/>
      </w:pPr>
      <w:r>
        <w:t>Chương 2 – Cơ sở lý thuyết: Trong chương này sẽ trình bày cơ bản về những kiến thức quan trọng được dùng để xây dựng trang web của tôi .</w:t>
      </w:r>
    </w:p>
    <w:p w14:paraId="28A5FE45" w14:textId="649BCD57" w:rsidR="00F33C1E" w:rsidRDefault="00F33C1E" w:rsidP="00291721">
      <w:pPr>
        <w:pStyle w:val="Nidungvnbn"/>
      </w:pPr>
      <w:r>
        <w:t xml:space="preserve">Chương 3 – Xây dựng hệ thống: Nội dung của chương 3 là về những phân tích của tôi về vấn đề lưu trữ trực tuyến. </w:t>
      </w:r>
    </w:p>
    <w:p w14:paraId="48216B35" w14:textId="750A8CBB" w:rsidR="00F33C1E" w:rsidRDefault="00F33C1E" w:rsidP="00291721">
      <w:pPr>
        <w:pStyle w:val="Nidungvnbn"/>
      </w:pPr>
      <w:r>
        <w:t>Chương 4 – Kết quả đạt được: Một số hình ảnh mô tả chức năng của website được đặt ở chương 4.</w:t>
      </w:r>
    </w:p>
    <w:p w14:paraId="30C5E4C2" w14:textId="30F6E9A4" w:rsidR="00F33C1E" w:rsidRDefault="00F33C1E" w:rsidP="00291721">
      <w:pPr>
        <w:pStyle w:val="Nidungvnbn"/>
      </w:pPr>
      <w:r>
        <w:t xml:space="preserve">Chương 5 – Kết luận: </w:t>
      </w:r>
      <w:r w:rsidR="008F20BD">
        <w:t>Tóm tắt kết quả từ đầu đến giờ, những gì đã thực hiện được và những gì chưa đạt được.</w:t>
      </w:r>
    </w:p>
    <w:p w14:paraId="28510DF0" w14:textId="77777777" w:rsidR="00F33C1E" w:rsidRPr="00F07AD3" w:rsidRDefault="00F33C1E" w:rsidP="00291721">
      <w:pPr>
        <w:pStyle w:val="Nidungvnbn"/>
      </w:pPr>
    </w:p>
    <w:p w14:paraId="73B43758" w14:textId="2280596D" w:rsidR="00B44FA0" w:rsidRDefault="00B44FA0" w:rsidP="00B44FA0">
      <w:pPr>
        <w:spacing w:after="200" w:line="276" w:lineRule="auto"/>
        <w:rPr>
          <w:sz w:val="26"/>
          <w:szCs w:val="26"/>
        </w:rPr>
      </w:pPr>
    </w:p>
    <w:p w14:paraId="30F37E85" w14:textId="77777777" w:rsidR="00B44FA0" w:rsidRDefault="00B44FA0">
      <w:pPr>
        <w:spacing w:after="200" w:line="276" w:lineRule="auto"/>
        <w:rPr>
          <w:sz w:val="26"/>
          <w:szCs w:val="26"/>
        </w:rPr>
      </w:pPr>
      <w:r>
        <w:rPr>
          <w:sz w:val="26"/>
          <w:szCs w:val="26"/>
        </w:rPr>
        <w:br w:type="page"/>
      </w:r>
    </w:p>
    <w:p w14:paraId="53C7463F" w14:textId="77777777" w:rsidR="00B44FA0" w:rsidRDefault="00B44FA0" w:rsidP="00B44FA0">
      <w:pPr>
        <w:spacing w:after="200" w:line="276" w:lineRule="auto"/>
        <w:rPr>
          <w:sz w:val="26"/>
          <w:szCs w:val="26"/>
        </w:rPr>
        <w:sectPr w:rsidR="00B44FA0" w:rsidSect="00527834">
          <w:headerReference w:type="default" r:id="rId10"/>
          <w:pgSz w:w="12240" w:h="15840"/>
          <w:pgMar w:top="1985" w:right="1134" w:bottom="1701" w:left="1985" w:header="720" w:footer="720" w:gutter="0"/>
          <w:pgNumType w:fmt="lowerRoman" w:start="1"/>
          <w:cols w:space="720"/>
          <w:docGrid w:linePitch="360"/>
        </w:sectPr>
      </w:pPr>
    </w:p>
    <w:p w14:paraId="3A6DD490" w14:textId="1D407D0B" w:rsidR="00527834" w:rsidRDefault="00B44FA0" w:rsidP="00B44FA0">
      <w:pPr>
        <w:spacing w:after="200" w:line="276" w:lineRule="auto"/>
        <w:jc w:val="center"/>
        <w:rPr>
          <w:b/>
          <w:sz w:val="32"/>
          <w:szCs w:val="26"/>
        </w:rPr>
      </w:pPr>
      <w:r>
        <w:rPr>
          <w:b/>
          <w:sz w:val="32"/>
          <w:szCs w:val="26"/>
        </w:rPr>
        <w:lastRenderedPageBreak/>
        <w:t>MỤC LỤC</w:t>
      </w:r>
    </w:p>
    <w:bookmarkStart w:id="8" w:name="_Toc41155155"/>
    <w:p w14:paraId="045920B5" w14:textId="6153C421" w:rsidR="00460A34" w:rsidRDefault="00460A34">
      <w:pPr>
        <w:pStyle w:val="Mucluc1"/>
        <w:tabs>
          <w:tab w:val="right" w:leader="dot" w:pos="9111"/>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\t "Tiêu đề các trang mở đầu,1,Chương,1,Tiểu mục cấp 1,2,Tiểu mục cấp 2,3" </w:instrText>
      </w:r>
      <w:r>
        <w:rPr>
          <w:b/>
          <w:bCs/>
          <w:szCs w:val="26"/>
        </w:rPr>
        <w:fldChar w:fldCharType="separate"/>
      </w:r>
      <w:hyperlink w:anchor="_Toc41860329" w:history="1">
        <w:r w:rsidRPr="009B68D8">
          <w:rPr>
            <w:rStyle w:val="Siuktni"/>
            <w:noProof/>
            <w:lang w:val="vi-VN"/>
          </w:rPr>
          <w:t>LỜI CẢM ƠN</w:t>
        </w:r>
        <w:r>
          <w:rPr>
            <w:noProof/>
            <w:webHidden/>
          </w:rPr>
          <w:tab/>
        </w:r>
        <w:r>
          <w:rPr>
            <w:noProof/>
            <w:webHidden/>
          </w:rPr>
          <w:fldChar w:fldCharType="begin"/>
        </w:r>
        <w:r>
          <w:rPr>
            <w:noProof/>
            <w:webHidden/>
          </w:rPr>
          <w:instrText xml:space="preserve"> PAGEREF _Toc41860329 \h </w:instrText>
        </w:r>
        <w:r>
          <w:rPr>
            <w:noProof/>
            <w:webHidden/>
          </w:rPr>
        </w:r>
        <w:r>
          <w:rPr>
            <w:noProof/>
            <w:webHidden/>
          </w:rPr>
          <w:fldChar w:fldCharType="separate"/>
        </w:r>
        <w:r>
          <w:rPr>
            <w:noProof/>
            <w:webHidden/>
          </w:rPr>
          <w:t>i</w:t>
        </w:r>
        <w:r>
          <w:rPr>
            <w:noProof/>
            <w:webHidden/>
          </w:rPr>
          <w:fldChar w:fldCharType="end"/>
        </w:r>
      </w:hyperlink>
    </w:p>
    <w:p w14:paraId="6A487699" w14:textId="6C78C00F"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30" w:history="1">
        <w:r w:rsidRPr="009B68D8">
          <w:rPr>
            <w:rStyle w:val="Siuktni"/>
            <w:noProof/>
            <w:lang w:val="vi-VN"/>
          </w:rPr>
          <w:t>TÓM TẮT</w:t>
        </w:r>
        <w:r>
          <w:rPr>
            <w:noProof/>
            <w:webHidden/>
          </w:rPr>
          <w:tab/>
        </w:r>
        <w:r>
          <w:rPr>
            <w:noProof/>
            <w:webHidden/>
          </w:rPr>
          <w:fldChar w:fldCharType="begin"/>
        </w:r>
        <w:r>
          <w:rPr>
            <w:noProof/>
            <w:webHidden/>
          </w:rPr>
          <w:instrText xml:space="preserve"> PAGEREF _Toc41860330 \h </w:instrText>
        </w:r>
        <w:r>
          <w:rPr>
            <w:noProof/>
            <w:webHidden/>
          </w:rPr>
        </w:r>
        <w:r>
          <w:rPr>
            <w:noProof/>
            <w:webHidden/>
          </w:rPr>
          <w:fldChar w:fldCharType="separate"/>
        </w:r>
        <w:r>
          <w:rPr>
            <w:noProof/>
            <w:webHidden/>
          </w:rPr>
          <w:t>iii</w:t>
        </w:r>
        <w:r>
          <w:rPr>
            <w:noProof/>
            <w:webHidden/>
          </w:rPr>
          <w:fldChar w:fldCharType="end"/>
        </w:r>
      </w:hyperlink>
    </w:p>
    <w:p w14:paraId="78FACA48" w14:textId="1A1FEA9B"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31" w:history="1">
        <w:r w:rsidRPr="009B68D8">
          <w:rPr>
            <w:rStyle w:val="Siuktni"/>
            <w:noProof/>
          </w:rPr>
          <w:t>DANH MỤC CÁC BẢNG BIỂU, HÌNH VẼ, ĐỒ THỊ</w:t>
        </w:r>
        <w:r>
          <w:rPr>
            <w:noProof/>
            <w:webHidden/>
          </w:rPr>
          <w:tab/>
        </w:r>
        <w:r>
          <w:rPr>
            <w:noProof/>
            <w:webHidden/>
          </w:rPr>
          <w:fldChar w:fldCharType="begin"/>
        </w:r>
        <w:r>
          <w:rPr>
            <w:noProof/>
            <w:webHidden/>
          </w:rPr>
          <w:instrText xml:space="preserve"> PAGEREF _Toc41860331 \h </w:instrText>
        </w:r>
        <w:r>
          <w:rPr>
            <w:noProof/>
            <w:webHidden/>
          </w:rPr>
        </w:r>
        <w:r>
          <w:rPr>
            <w:noProof/>
            <w:webHidden/>
          </w:rPr>
          <w:fldChar w:fldCharType="separate"/>
        </w:r>
        <w:r>
          <w:rPr>
            <w:noProof/>
            <w:webHidden/>
          </w:rPr>
          <w:t>1</w:t>
        </w:r>
        <w:r>
          <w:rPr>
            <w:noProof/>
            <w:webHidden/>
          </w:rPr>
          <w:fldChar w:fldCharType="end"/>
        </w:r>
      </w:hyperlink>
    </w:p>
    <w:p w14:paraId="482F3247" w14:textId="37785B42"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32" w:history="1">
        <w:r w:rsidRPr="009B68D8">
          <w:rPr>
            <w:rStyle w:val="Siuktni"/>
            <w:noProof/>
          </w:rPr>
          <w:t>CHƯƠNG 1 – GIỚI THIỆU</w:t>
        </w:r>
        <w:r>
          <w:rPr>
            <w:noProof/>
            <w:webHidden/>
          </w:rPr>
          <w:tab/>
        </w:r>
        <w:r>
          <w:rPr>
            <w:noProof/>
            <w:webHidden/>
          </w:rPr>
          <w:fldChar w:fldCharType="begin"/>
        </w:r>
        <w:r>
          <w:rPr>
            <w:noProof/>
            <w:webHidden/>
          </w:rPr>
          <w:instrText xml:space="preserve"> PAGEREF _Toc41860332 \h </w:instrText>
        </w:r>
        <w:r>
          <w:rPr>
            <w:noProof/>
            <w:webHidden/>
          </w:rPr>
        </w:r>
        <w:r>
          <w:rPr>
            <w:noProof/>
            <w:webHidden/>
          </w:rPr>
          <w:fldChar w:fldCharType="separate"/>
        </w:r>
        <w:r>
          <w:rPr>
            <w:noProof/>
            <w:webHidden/>
          </w:rPr>
          <w:t>2</w:t>
        </w:r>
        <w:r>
          <w:rPr>
            <w:noProof/>
            <w:webHidden/>
          </w:rPr>
          <w:fldChar w:fldCharType="end"/>
        </w:r>
      </w:hyperlink>
    </w:p>
    <w:p w14:paraId="55A8AD07" w14:textId="68F75E45"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33" w:history="1">
        <w:r w:rsidRPr="009B68D8">
          <w:rPr>
            <w:rStyle w:val="Siuktni"/>
            <w:noProof/>
          </w:rPr>
          <w:t>CHƯƠNG 2: CƠ SỞ LÝ THUYẾT</w:t>
        </w:r>
        <w:r>
          <w:rPr>
            <w:noProof/>
            <w:webHidden/>
          </w:rPr>
          <w:tab/>
        </w:r>
        <w:r>
          <w:rPr>
            <w:noProof/>
            <w:webHidden/>
          </w:rPr>
          <w:fldChar w:fldCharType="begin"/>
        </w:r>
        <w:r>
          <w:rPr>
            <w:noProof/>
            <w:webHidden/>
          </w:rPr>
          <w:instrText xml:space="preserve"> PAGEREF _Toc41860333 \h </w:instrText>
        </w:r>
        <w:r>
          <w:rPr>
            <w:noProof/>
            <w:webHidden/>
          </w:rPr>
        </w:r>
        <w:r>
          <w:rPr>
            <w:noProof/>
            <w:webHidden/>
          </w:rPr>
          <w:fldChar w:fldCharType="separate"/>
        </w:r>
        <w:r>
          <w:rPr>
            <w:noProof/>
            <w:webHidden/>
          </w:rPr>
          <w:t>3</w:t>
        </w:r>
        <w:r>
          <w:rPr>
            <w:noProof/>
            <w:webHidden/>
          </w:rPr>
          <w:fldChar w:fldCharType="end"/>
        </w:r>
      </w:hyperlink>
    </w:p>
    <w:p w14:paraId="4302BA36" w14:textId="6B8D9A8D"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34" w:history="1">
        <w:r w:rsidRPr="009B68D8">
          <w:rPr>
            <w:rStyle w:val="Siuktni"/>
            <w:noProof/>
          </w:rPr>
          <w:t>2.1 HTML</w:t>
        </w:r>
        <w:r>
          <w:rPr>
            <w:noProof/>
            <w:webHidden/>
          </w:rPr>
          <w:tab/>
        </w:r>
        <w:r>
          <w:rPr>
            <w:noProof/>
            <w:webHidden/>
          </w:rPr>
          <w:fldChar w:fldCharType="begin"/>
        </w:r>
        <w:r>
          <w:rPr>
            <w:noProof/>
            <w:webHidden/>
          </w:rPr>
          <w:instrText xml:space="preserve"> PAGEREF _Toc41860334 \h </w:instrText>
        </w:r>
        <w:r>
          <w:rPr>
            <w:noProof/>
            <w:webHidden/>
          </w:rPr>
        </w:r>
        <w:r>
          <w:rPr>
            <w:noProof/>
            <w:webHidden/>
          </w:rPr>
          <w:fldChar w:fldCharType="separate"/>
        </w:r>
        <w:r>
          <w:rPr>
            <w:noProof/>
            <w:webHidden/>
          </w:rPr>
          <w:t>3</w:t>
        </w:r>
        <w:r>
          <w:rPr>
            <w:noProof/>
            <w:webHidden/>
          </w:rPr>
          <w:fldChar w:fldCharType="end"/>
        </w:r>
      </w:hyperlink>
    </w:p>
    <w:p w14:paraId="5AAE8D32" w14:textId="00B38615"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35" w:history="1">
        <w:r w:rsidRPr="009B68D8">
          <w:rPr>
            <w:rStyle w:val="Siuktni"/>
            <w:noProof/>
          </w:rPr>
          <w:t>2.2 CSS</w:t>
        </w:r>
        <w:r>
          <w:rPr>
            <w:noProof/>
            <w:webHidden/>
          </w:rPr>
          <w:tab/>
        </w:r>
        <w:r>
          <w:rPr>
            <w:noProof/>
            <w:webHidden/>
          </w:rPr>
          <w:fldChar w:fldCharType="begin"/>
        </w:r>
        <w:r>
          <w:rPr>
            <w:noProof/>
            <w:webHidden/>
          </w:rPr>
          <w:instrText xml:space="preserve"> PAGEREF _Toc41860335 \h </w:instrText>
        </w:r>
        <w:r>
          <w:rPr>
            <w:noProof/>
            <w:webHidden/>
          </w:rPr>
        </w:r>
        <w:r>
          <w:rPr>
            <w:noProof/>
            <w:webHidden/>
          </w:rPr>
          <w:fldChar w:fldCharType="separate"/>
        </w:r>
        <w:r>
          <w:rPr>
            <w:noProof/>
            <w:webHidden/>
          </w:rPr>
          <w:t>3</w:t>
        </w:r>
        <w:r>
          <w:rPr>
            <w:noProof/>
            <w:webHidden/>
          </w:rPr>
          <w:fldChar w:fldCharType="end"/>
        </w:r>
      </w:hyperlink>
    </w:p>
    <w:p w14:paraId="756BA05C" w14:textId="595A538E"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36" w:history="1">
        <w:r w:rsidRPr="009B68D8">
          <w:rPr>
            <w:rStyle w:val="Siuktni"/>
            <w:noProof/>
          </w:rPr>
          <w:t>2.3 JavaScript</w:t>
        </w:r>
        <w:r>
          <w:rPr>
            <w:noProof/>
            <w:webHidden/>
          </w:rPr>
          <w:tab/>
        </w:r>
        <w:r>
          <w:rPr>
            <w:noProof/>
            <w:webHidden/>
          </w:rPr>
          <w:fldChar w:fldCharType="begin"/>
        </w:r>
        <w:r>
          <w:rPr>
            <w:noProof/>
            <w:webHidden/>
          </w:rPr>
          <w:instrText xml:space="preserve"> PAGEREF _Toc41860336 \h </w:instrText>
        </w:r>
        <w:r>
          <w:rPr>
            <w:noProof/>
            <w:webHidden/>
          </w:rPr>
        </w:r>
        <w:r>
          <w:rPr>
            <w:noProof/>
            <w:webHidden/>
          </w:rPr>
          <w:fldChar w:fldCharType="separate"/>
        </w:r>
        <w:r>
          <w:rPr>
            <w:noProof/>
            <w:webHidden/>
          </w:rPr>
          <w:t>3</w:t>
        </w:r>
        <w:r>
          <w:rPr>
            <w:noProof/>
            <w:webHidden/>
          </w:rPr>
          <w:fldChar w:fldCharType="end"/>
        </w:r>
      </w:hyperlink>
    </w:p>
    <w:p w14:paraId="3CF3EA86" w14:textId="13BB7CEF"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37" w:history="1">
        <w:r w:rsidRPr="009B68D8">
          <w:rPr>
            <w:rStyle w:val="Siuktni"/>
            <w:noProof/>
          </w:rPr>
          <w:t>2.4 PHP</w:t>
        </w:r>
        <w:r>
          <w:rPr>
            <w:noProof/>
            <w:webHidden/>
          </w:rPr>
          <w:tab/>
        </w:r>
        <w:r>
          <w:rPr>
            <w:noProof/>
            <w:webHidden/>
          </w:rPr>
          <w:fldChar w:fldCharType="begin"/>
        </w:r>
        <w:r>
          <w:rPr>
            <w:noProof/>
            <w:webHidden/>
          </w:rPr>
          <w:instrText xml:space="preserve"> PAGEREF _Toc41860337 \h </w:instrText>
        </w:r>
        <w:r>
          <w:rPr>
            <w:noProof/>
            <w:webHidden/>
          </w:rPr>
        </w:r>
        <w:r>
          <w:rPr>
            <w:noProof/>
            <w:webHidden/>
          </w:rPr>
          <w:fldChar w:fldCharType="separate"/>
        </w:r>
        <w:r>
          <w:rPr>
            <w:noProof/>
            <w:webHidden/>
          </w:rPr>
          <w:t>4</w:t>
        </w:r>
        <w:r>
          <w:rPr>
            <w:noProof/>
            <w:webHidden/>
          </w:rPr>
          <w:fldChar w:fldCharType="end"/>
        </w:r>
      </w:hyperlink>
    </w:p>
    <w:p w14:paraId="7478EF51" w14:textId="14D13D74"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38" w:history="1">
        <w:r w:rsidRPr="009B68D8">
          <w:rPr>
            <w:rStyle w:val="Siuktni"/>
            <w:noProof/>
          </w:rPr>
          <w:t>CHƯƠNG 3 – XÂY DỰNG HỆ THỐNG</w:t>
        </w:r>
        <w:r>
          <w:rPr>
            <w:noProof/>
            <w:webHidden/>
          </w:rPr>
          <w:tab/>
        </w:r>
        <w:r>
          <w:rPr>
            <w:noProof/>
            <w:webHidden/>
          </w:rPr>
          <w:fldChar w:fldCharType="begin"/>
        </w:r>
        <w:r>
          <w:rPr>
            <w:noProof/>
            <w:webHidden/>
          </w:rPr>
          <w:instrText xml:space="preserve"> PAGEREF _Toc41860338 \h </w:instrText>
        </w:r>
        <w:r>
          <w:rPr>
            <w:noProof/>
            <w:webHidden/>
          </w:rPr>
        </w:r>
        <w:r>
          <w:rPr>
            <w:noProof/>
            <w:webHidden/>
          </w:rPr>
          <w:fldChar w:fldCharType="separate"/>
        </w:r>
        <w:r>
          <w:rPr>
            <w:noProof/>
            <w:webHidden/>
          </w:rPr>
          <w:t>5</w:t>
        </w:r>
        <w:r>
          <w:rPr>
            <w:noProof/>
            <w:webHidden/>
          </w:rPr>
          <w:fldChar w:fldCharType="end"/>
        </w:r>
      </w:hyperlink>
    </w:p>
    <w:p w14:paraId="5E81F20E" w14:textId="4D156308"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39" w:history="1">
        <w:r w:rsidRPr="009B68D8">
          <w:rPr>
            <w:rStyle w:val="Siuktni"/>
            <w:noProof/>
          </w:rPr>
          <w:t>3.1 Phân tích hệ thống</w:t>
        </w:r>
        <w:r>
          <w:rPr>
            <w:noProof/>
            <w:webHidden/>
          </w:rPr>
          <w:tab/>
        </w:r>
        <w:r>
          <w:rPr>
            <w:noProof/>
            <w:webHidden/>
          </w:rPr>
          <w:fldChar w:fldCharType="begin"/>
        </w:r>
        <w:r>
          <w:rPr>
            <w:noProof/>
            <w:webHidden/>
          </w:rPr>
          <w:instrText xml:space="preserve"> PAGEREF _Toc41860339 \h </w:instrText>
        </w:r>
        <w:r>
          <w:rPr>
            <w:noProof/>
            <w:webHidden/>
          </w:rPr>
        </w:r>
        <w:r>
          <w:rPr>
            <w:noProof/>
            <w:webHidden/>
          </w:rPr>
          <w:fldChar w:fldCharType="separate"/>
        </w:r>
        <w:r>
          <w:rPr>
            <w:noProof/>
            <w:webHidden/>
          </w:rPr>
          <w:t>5</w:t>
        </w:r>
        <w:r>
          <w:rPr>
            <w:noProof/>
            <w:webHidden/>
          </w:rPr>
          <w:fldChar w:fldCharType="end"/>
        </w:r>
      </w:hyperlink>
    </w:p>
    <w:p w14:paraId="3A2FF833" w14:textId="5843295E"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40" w:history="1">
        <w:r w:rsidRPr="009B68D8">
          <w:rPr>
            <w:rStyle w:val="Siuktni"/>
            <w:noProof/>
          </w:rPr>
          <w:t>3.2 Hiện thực hệ thống</w:t>
        </w:r>
        <w:r>
          <w:rPr>
            <w:noProof/>
            <w:webHidden/>
          </w:rPr>
          <w:tab/>
        </w:r>
        <w:r>
          <w:rPr>
            <w:noProof/>
            <w:webHidden/>
          </w:rPr>
          <w:fldChar w:fldCharType="begin"/>
        </w:r>
        <w:r>
          <w:rPr>
            <w:noProof/>
            <w:webHidden/>
          </w:rPr>
          <w:instrText xml:space="preserve"> PAGEREF _Toc41860340 \h </w:instrText>
        </w:r>
        <w:r>
          <w:rPr>
            <w:noProof/>
            <w:webHidden/>
          </w:rPr>
        </w:r>
        <w:r>
          <w:rPr>
            <w:noProof/>
            <w:webHidden/>
          </w:rPr>
          <w:fldChar w:fldCharType="separate"/>
        </w:r>
        <w:r>
          <w:rPr>
            <w:noProof/>
            <w:webHidden/>
          </w:rPr>
          <w:t>7</w:t>
        </w:r>
        <w:r>
          <w:rPr>
            <w:noProof/>
            <w:webHidden/>
          </w:rPr>
          <w:fldChar w:fldCharType="end"/>
        </w:r>
      </w:hyperlink>
    </w:p>
    <w:p w14:paraId="5D5192B2" w14:textId="70892EEF"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41" w:history="1">
        <w:r w:rsidRPr="009B68D8">
          <w:rPr>
            <w:rStyle w:val="Siuktni"/>
            <w:noProof/>
          </w:rPr>
          <w:t>CHƯƠNG 4: KẾT QUẢ ĐẠT ĐƯỢC</w:t>
        </w:r>
        <w:r>
          <w:rPr>
            <w:noProof/>
            <w:webHidden/>
          </w:rPr>
          <w:tab/>
        </w:r>
        <w:r>
          <w:rPr>
            <w:noProof/>
            <w:webHidden/>
          </w:rPr>
          <w:fldChar w:fldCharType="begin"/>
        </w:r>
        <w:r>
          <w:rPr>
            <w:noProof/>
            <w:webHidden/>
          </w:rPr>
          <w:instrText xml:space="preserve"> PAGEREF _Toc41860341 \h </w:instrText>
        </w:r>
        <w:r>
          <w:rPr>
            <w:noProof/>
            <w:webHidden/>
          </w:rPr>
        </w:r>
        <w:r>
          <w:rPr>
            <w:noProof/>
            <w:webHidden/>
          </w:rPr>
          <w:fldChar w:fldCharType="separate"/>
        </w:r>
        <w:r>
          <w:rPr>
            <w:noProof/>
            <w:webHidden/>
          </w:rPr>
          <w:t>12</w:t>
        </w:r>
        <w:r>
          <w:rPr>
            <w:noProof/>
            <w:webHidden/>
          </w:rPr>
          <w:fldChar w:fldCharType="end"/>
        </w:r>
      </w:hyperlink>
    </w:p>
    <w:p w14:paraId="1D758C29" w14:textId="4528E207" w:rsidR="00460A34" w:rsidRDefault="00460A34">
      <w:pPr>
        <w:pStyle w:val="Mucluc2"/>
        <w:tabs>
          <w:tab w:val="right" w:leader="dot" w:pos="9111"/>
        </w:tabs>
        <w:rPr>
          <w:rFonts w:asciiTheme="minorHAnsi" w:eastAsiaTheme="minorEastAsia" w:hAnsiTheme="minorHAnsi" w:cstheme="minorBidi"/>
          <w:noProof/>
          <w:sz w:val="22"/>
          <w:szCs w:val="22"/>
        </w:rPr>
      </w:pPr>
      <w:hyperlink w:anchor="_Toc41860342" w:history="1">
        <w:r w:rsidRPr="009B68D8">
          <w:rPr>
            <w:rStyle w:val="Siuktni"/>
            <w:noProof/>
          </w:rPr>
          <w:t>3.1 Giao diện trang chủ</w:t>
        </w:r>
        <w:r>
          <w:rPr>
            <w:noProof/>
            <w:webHidden/>
          </w:rPr>
          <w:tab/>
        </w:r>
        <w:r>
          <w:rPr>
            <w:noProof/>
            <w:webHidden/>
          </w:rPr>
          <w:fldChar w:fldCharType="begin"/>
        </w:r>
        <w:r>
          <w:rPr>
            <w:noProof/>
            <w:webHidden/>
          </w:rPr>
          <w:instrText xml:space="preserve"> PAGEREF _Toc41860342 \h </w:instrText>
        </w:r>
        <w:r>
          <w:rPr>
            <w:noProof/>
            <w:webHidden/>
          </w:rPr>
        </w:r>
        <w:r>
          <w:rPr>
            <w:noProof/>
            <w:webHidden/>
          </w:rPr>
          <w:fldChar w:fldCharType="separate"/>
        </w:r>
        <w:r>
          <w:rPr>
            <w:noProof/>
            <w:webHidden/>
          </w:rPr>
          <w:t>12</w:t>
        </w:r>
        <w:r>
          <w:rPr>
            <w:noProof/>
            <w:webHidden/>
          </w:rPr>
          <w:fldChar w:fldCharType="end"/>
        </w:r>
      </w:hyperlink>
    </w:p>
    <w:p w14:paraId="418EBE09" w14:textId="34F02C9F"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43" w:history="1">
        <w:r w:rsidRPr="009B68D8">
          <w:rPr>
            <w:rStyle w:val="Siuktni"/>
            <w:noProof/>
          </w:rPr>
          <w:t>CHƯƠNG 5: KẾT LUẬN</w:t>
        </w:r>
        <w:r>
          <w:rPr>
            <w:noProof/>
            <w:webHidden/>
          </w:rPr>
          <w:tab/>
        </w:r>
        <w:r>
          <w:rPr>
            <w:noProof/>
            <w:webHidden/>
          </w:rPr>
          <w:fldChar w:fldCharType="begin"/>
        </w:r>
        <w:r>
          <w:rPr>
            <w:noProof/>
            <w:webHidden/>
          </w:rPr>
          <w:instrText xml:space="preserve"> PAGEREF _Toc41860343 \h </w:instrText>
        </w:r>
        <w:r>
          <w:rPr>
            <w:noProof/>
            <w:webHidden/>
          </w:rPr>
        </w:r>
        <w:r>
          <w:rPr>
            <w:noProof/>
            <w:webHidden/>
          </w:rPr>
          <w:fldChar w:fldCharType="separate"/>
        </w:r>
        <w:r>
          <w:rPr>
            <w:noProof/>
            <w:webHidden/>
          </w:rPr>
          <w:t>16</w:t>
        </w:r>
        <w:r>
          <w:rPr>
            <w:noProof/>
            <w:webHidden/>
          </w:rPr>
          <w:fldChar w:fldCharType="end"/>
        </w:r>
      </w:hyperlink>
    </w:p>
    <w:p w14:paraId="1C1D4181" w14:textId="2677B628" w:rsidR="00460A34" w:rsidRDefault="00460A34">
      <w:pPr>
        <w:pStyle w:val="Mucluc1"/>
        <w:tabs>
          <w:tab w:val="right" w:leader="dot" w:pos="9111"/>
        </w:tabs>
        <w:rPr>
          <w:rFonts w:asciiTheme="minorHAnsi" w:eastAsiaTheme="minorEastAsia" w:hAnsiTheme="minorHAnsi" w:cstheme="minorBidi"/>
          <w:noProof/>
          <w:sz w:val="22"/>
          <w:szCs w:val="22"/>
        </w:rPr>
      </w:pPr>
      <w:hyperlink w:anchor="_Toc41860344" w:history="1">
        <w:r w:rsidRPr="009B68D8">
          <w:rPr>
            <w:rStyle w:val="Siuktni"/>
            <w:noProof/>
          </w:rPr>
          <w:t>TÀI LIỆU THAM KHẢO</w:t>
        </w:r>
        <w:r>
          <w:rPr>
            <w:noProof/>
            <w:webHidden/>
          </w:rPr>
          <w:tab/>
        </w:r>
        <w:r>
          <w:rPr>
            <w:noProof/>
            <w:webHidden/>
          </w:rPr>
          <w:fldChar w:fldCharType="begin"/>
        </w:r>
        <w:r>
          <w:rPr>
            <w:noProof/>
            <w:webHidden/>
          </w:rPr>
          <w:instrText xml:space="preserve"> PAGEREF _Toc41860344 \h </w:instrText>
        </w:r>
        <w:r>
          <w:rPr>
            <w:noProof/>
            <w:webHidden/>
          </w:rPr>
        </w:r>
        <w:r>
          <w:rPr>
            <w:noProof/>
            <w:webHidden/>
          </w:rPr>
          <w:fldChar w:fldCharType="separate"/>
        </w:r>
        <w:r>
          <w:rPr>
            <w:noProof/>
            <w:webHidden/>
          </w:rPr>
          <w:t>17</w:t>
        </w:r>
        <w:r>
          <w:rPr>
            <w:noProof/>
            <w:webHidden/>
          </w:rPr>
          <w:fldChar w:fldCharType="end"/>
        </w:r>
      </w:hyperlink>
    </w:p>
    <w:p w14:paraId="598E978C" w14:textId="5E3FE498" w:rsidR="00460A34" w:rsidRDefault="00460A34" w:rsidP="00002B57">
      <w:pPr>
        <w:pStyle w:val="Tiucctrangmu"/>
        <w:rPr>
          <w:b w:val="0"/>
          <w:bCs/>
          <w:sz w:val="26"/>
          <w:szCs w:val="26"/>
        </w:rPr>
      </w:pPr>
      <w:r>
        <w:rPr>
          <w:b w:val="0"/>
          <w:bCs/>
          <w:sz w:val="26"/>
          <w:szCs w:val="26"/>
        </w:rPr>
        <w:fldChar w:fldCharType="end"/>
      </w:r>
      <w:bookmarkStart w:id="9" w:name="_Toc41860331"/>
    </w:p>
    <w:p w14:paraId="5431967A" w14:textId="77777777" w:rsidR="00460A34" w:rsidRDefault="00460A34">
      <w:pPr>
        <w:spacing w:after="200" w:line="276" w:lineRule="auto"/>
        <w:rPr>
          <w:bCs/>
          <w:sz w:val="26"/>
          <w:szCs w:val="26"/>
        </w:rPr>
      </w:pPr>
      <w:r>
        <w:rPr>
          <w:b/>
          <w:bCs/>
          <w:sz w:val="26"/>
          <w:szCs w:val="26"/>
        </w:rPr>
        <w:br w:type="page"/>
      </w:r>
    </w:p>
    <w:p w14:paraId="7F864CDE" w14:textId="77777777" w:rsidR="00460A34" w:rsidRDefault="00460A34" w:rsidP="00002B57">
      <w:pPr>
        <w:pStyle w:val="Tiucctrangmu"/>
        <w:rPr>
          <w:b w:val="0"/>
          <w:bCs/>
          <w:sz w:val="26"/>
          <w:szCs w:val="26"/>
        </w:rPr>
      </w:pPr>
    </w:p>
    <w:p w14:paraId="579D35D2" w14:textId="205E37C7" w:rsidR="00D26FF7" w:rsidRDefault="00D26FF7" w:rsidP="00002B57">
      <w:pPr>
        <w:pStyle w:val="Tiucctrangmu"/>
      </w:pPr>
      <w:r>
        <w:t>DANH MỤC CÁC BẢNG BIỂU, HÌNH VẼ, ĐỒ THỊ</w:t>
      </w:r>
      <w:bookmarkEnd w:id="8"/>
      <w:bookmarkEnd w:id="9"/>
    </w:p>
    <w:p w14:paraId="2CB5C114" w14:textId="38C3932A" w:rsidR="00D26FF7" w:rsidRDefault="00D26FF7" w:rsidP="00D26FF7">
      <w:pPr>
        <w:rPr>
          <w:b/>
          <w:sz w:val="28"/>
        </w:rPr>
      </w:pPr>
      <w:r>
        <w:rPr>
          <w:b/>
          <w:sz w:val="28"/>
        </w:rPr>
        <w:t>DANH MỤC HÌNH</w:t>
      </w:r>
    </w:p>
    <w:p w14:paraId="390D2591" w14:textId="48E6853F" w:rsidR="00460A34" w:rsidRDefault="00460A34">
      <w:pPr>
        <w:pStyle w:val="Mucluc9"/>
        <w:rPr>
          <w:rFonts w:asciiTheme="minorHAnsi" w:eastAsiaTheme="minorEastAsia" w:hAnsiTheme="minorHAnsi" w:cstheme="minorBidi"/>
          <w:noProof/>
          <w:sz w:val="22"/>
          <w:szCs w:val="22"/>
        </w:rPr>
      </w:pPr>
      <w:r>
        <w:rPr>
          <w:sz w:val="26"/>
        </w:rPr>
        <w:fldChar w:fldCharType="begin"/>
      </w:r>
      <w:r>
        <w:rPr>
          <w:sz w:val="26"/>
        </w:rPr>
        <w:instrText xml:space="preserve"> TOC \h \z \t "Chú thích,9" </w:instrText>
      </w:r>
      <w:r>
        <w:rPr>
          <w:sz w:val="26"/>
        </w:rPr>
        <w:fldChar w:fldCharType="separate"/>
      </w:r>
      <w:hyperlink w:anchor="_Toc41860364" w:history="1">
        <w:r w:rsidRPr="00F8234D">
          <w:rPr>
            <w:rStyle w:val="Siuktni"/>
            <w:noProof/>
          </w:rPr>
          <w:t>Hình 3.1 Sơ đồ thực thể hệ thống lưu trữ trực tuyến</w:t>
        </w:r>
        <w:r>
          <w:rPr>
            <w:noProof/>
            <w:webHidden/>
          </w:rPr>
          <w:tab/>
        </w:r>
        <w:r>
          <w:rPr>
            <w:noProof/>
            <w:webHidden/>
          </w:rPr>
          <w:fldChar w:fldCharType="begin"/>
        </w:r>
        <w:r>
          <w:rPr>
            <w:noProof/>
            <w:webHidden/>
          </w:rPr>
          <w:instrText xml:space="preserve"> PAGEREF _Toc41860364 \h </w:instrText>
        </w:r>
        <w:r>
          <w:rPr>
            <w:noProof/>
            <w:webHidden/>
          </w:rPr>
        </w:r>
        <w:r>
          <w:rPr>
            <w:noProof/>
            <w:webHidden/>
          </w:rPr>
          <w:fldChar w:fldCharType="separate"/>
        </w:r>
        <w:r>
          <w:rPr>
            <w:noProof/>
            <w:webHidden/>
          </w:rPr>
          <w:t>6</w:t>
        </w:r>
        <w:r>
          <w:rPr>
            <w:noProof/>
            <w:webHidden/>
          </w:rPr>
          <w:fldChar w:fldCharType="end"/>
        </w:r>
      </w:hyperlink>
    </w:p>
    <w:p w14:paraId="4866EB24" w14:textId="73EC583E" w:rsidR="00460A34" w:rsidRDefault="00460A34">
      <w:pPr>
        <w:pStyle w:val="Mucluc9"/>
        <w:rPr>
          <w:rFonts w:asciiTheme="minorHAnsi" w:eastAsiaTheme="minorEastAsia" w:hAnsiTheme="minorHAnsi" w:cstheme="minorBidi"/>
          <w:noProof/>
          <w:sz w:val="22"/>
          <w:szCs w:val="22"/>
        </w:rPr>
      </w:pPr>
      <w:hyperlink w:anchor="_Toc41860365" w:history="1">
        <w:r w:rsidRPr="00F8234D">
          <w:rPr>
            <w:rStyle w:val="Siuktni"/>
            <w:noProof/>
          </w:rPr>
          <w:t>Hình 3.2 Sơ đồ chức năng hệ thống</w:t>
        </w:r>
        <w:r>
          <w:rPr>
            <w:noProof/>
            <w:webHidden/>
          </w:rPr>
          <w:tab/>
        </w:r>
        <w:r>
          <w:rPr>
            <w:noProof/>
            <w:webHidden/>
          </w:rPr>
          <w:fldChar w:fldCharType="begin"/>
        </w:r>
        <w:r>
          <w:rPr>
            <w:noProof/>
            <w:webHidden/>
          </w:rPr>
          <w:instrText xml:space="preserve"> PAGEREF _Toc41860365 \h </w:instrText>
        </w:r>
        <w:r>
          <w:rPr>
            <w:noProof/>
            <w:webHidden/>
          </w:rPr>
        </w:r>
        <w:r>
          <w:rPr>
            <w:noProof/>
            <w:webHidden/>
          </w:rPr>
          <w:fldChar w:fldCharType="separate"/>
        </w:r>
        <w:r>
          <w:rPr>
            <w:noProof/>
            <w:webHidden/>
          </w:rPr>
          <w:t>8</w:t>
        </w:r>
        <w:r>
          <w:rPr>
            <w:noProof/>
            <w:webHidden/>
          </w:rPr>
          <w:fldChar w:fldCharType="end"/>
        </w:r>
      </w:hyperlink>
    </w:p>
    <w:p w14:paraId="2F579826" w14:textId="55FA606B" w:rsidR="00460A34" w:rsidRDefault="00460A34">
      <w:pPr>
        <w:pStyle w:val="Mucluc9"/>
        <w:rPr>
          <w:rFonts w:asciiTheme="minorHAnsi" w:eastAsiaTheme="minorEastAsia" w:hAnsiTheme="minorHAnsi" w:cstheme="minorBidi"/>
          <w:noProof/>
          <w:sz w:val="22"/>
          <w:szCs w:val="22"/>
        </w:rPr>
      </w:pPr>
      <w:hyperlink w:anchor="_Toc41860366" w:history="1">
        <w:r w:rsidRPr="00F8234D">
          <w:rPr>
            <w:rStyle w:val="Siuktni"/>
            <w:noProof/>
          </w:rPr>
          <w:t>Hình 3.3 Mã nguồn thao tác cập nhật thông tin</w:t>
        </w:r>
        <w:r>
          <w:rPr>
            <w:noProof/>
            <w:webHidden/>
          </w:rPr>
          <w:tab/>
        </w:r>
        <w:r>
          <w:rPr>
            <w:noProof/>
            <w:webHidden/>
          </w:rPr>
          <w:fldChar w:fldCharType="begin"/>
        </w:r>
        <w:r>
          <w:rPr>
            <w:noProof/>
            <w:webHidden/>
          </w:rPr>
          <w:instrText xml:space="preserve"> PAGEREF _Toc41860366 \h </w:instrText>
        </w:r>
        <w:r>
          <w:rPr>
            <w:noProof/>
            <w:webHidden/>
          </w:rPr>
        </w:r>
        <w:r>
          <w:rPr>
            <w:noProof/>
            <w:webHidden/>
          </w:rPr>
          <w:fldChar w:fldCharType="separate"/>
        </w:r>
        <w:r>
          <w:rPr>
            <w:noProof/>
            <w:webHidden/>
          </w:rPr>
          <w:t>10</w:t>
        </w:r>
        <w:r>
          <w:rPr>
            <w:noProof/>
            <w:webHidden/>
          </w:rPr>
          <w:fldChar w:fldCharType="end"/>
        </w:r>
      </w:hyperlink>
    </w:p>
    <w:p w14:paraId="4E74BC00" w14:textId="215FAE33" w:rsidR="00460A34" w:rsidRDefault="00460A34">
      <w:pPr>
        <w:pStyle w:val="Mucluc9"/>
        <w:rPr>
          <w:rFonts w:asciiTheme="minorHAnsi" w:eastAsiaTheme="minorEastAsia" w:hAnsiTheme="minorHAnsi" w:cstheme="minorBidi"/>
          <w:noProof/>
          <w:sz w:val="22"/>
          <w:szCs w:val="22"/>
        </w:rPr>
      </w:pPr>
      <w:hyperlink w:anchor="_Toc41860367" w:history="1">
        <w:r w:rsidRPr="00F8234D">
          <w:rPr>
            <w:rStyle w:val="Siuktni"/>
            <w:noProof/>
          </w:rPr>
          <w:t>Hình 3.4 Mã nguồn xóa vĩnh viễn thư mục</w:t>
        </w:r>
        <w:r>
          <w:rPr>
            <w:noProof/>
            <w:webHidden/>
          </w:rPr>
          <w:tab/>
        </w:r>
        <w:r>
          <w:rPr>
            <w:noProof/>
            <w:webHidden/>
          </w:rPr>
          <w:fldChar w:fldCharType="begin"/>
        </w:r>
        <w:r>
          <w:rPr>
            <w:noProof/>
            <w:webHidden/>
          </w:rPr>
          <w:instrText xml:space="preserve"> PAGEREF _Toc41860367 \h </w:instrText>
        </w:r>
        <w:r>
          <w:rPr>
            <w:noProof/>
            <w:webHidden/>
          </w:rPr>
        </w:r>
        <w:r>
          <w:rPr>
            <w:noProof/>
            <w:webHidden/>
          </w:rPr>
          <w:fldChar w:fldCharType="separate"/>
        </w:r>
        <w:r>
          <w:rPr>
            <w:noProof/>
            <w:webHidden/>
          </w:rPr>
          <w:t>11</w:t>
        </w:r>
        <w:r>
          <w:rPr>
            <w:noProof/>
            <w:webHidden/>
          </w:rPr>
          <w:fldChar w:fldCharType="end"/>
        </w:r>
      </w:hyperlink>
    </w:p>
    <w:p w14:paraId="6F5D2FCD" w14:textId="3C7FC194" w:rsidR="00460A34" w:rsidRDefault="00460A34">
      <w:pPr>
        <w:pStyle w:val="Mucluc9"/>
        <w:rPr>
          <w:rFonts w:asciiTheme="minorHAnsi" w:eastAsiaTheme="minorEastAsia" w:hAnsiTheme="minorHAnsi" w:cstheme="minorBidi"/>
          <w:noProof/>
          <w:sz w:val="22"/>
          <w:szCs w:val="22"/>
        </w:rPr>
      </w:pPr>
      <w:hyperlink w:anchor="_Toc41860368" w:history="1">
        <w:r w:rsidRPr="00F8234D">
          <w:rPr>
            <w:rStyle w:val="Siuktni"/>
            <w:noProof/>
          </w:rPr>
          <w:t>Hình 4.1 Giao diện đăng nhập</w:t>
        </w:r>
        <w:r>
          <w:rPr>
            <w:noProof/>
            <w:webHidden/>
          </w:rPr>
          <w:tab/>
        </w:r>
        <w:r>
          <w:rPr>
            <w:noProof/>
            <w:webHidden/>
          </w:rPr>
          <w:fldChar w:fldCharType="begin"/>
        </w:r>
        <w:r>
          <w:rPr>
            <w:noProof/>
            <w:webHidden/>
          </w:rPr>
          <w:instrText xml:space="preserve"> PAGEREF _Toc41860368 \h </w:instrText>
        </w:r>
        <w:r>
          <w:rPr>
            <w:noProof/>
            <w:webHidden/>
          </w:rPr>
        </w:r>
        <w:r>
          <w:rPr>
            <w:noProof/>
            <w:webHidden/>
          </w:rPr>
          <w:fldChar w:fldCharType="separate"/>
        </w:r>
        <w:r>
          <w:rPr>
            <w:noProof/>
            <w:webHidden/>
          </w:rPr>
          <w:t>13</w:t>
        </w:r>
        <w:r>
          <w:rPr>
            <w:noProof/>
            <w:webHidden/>
          </w:rPr>
          <w:fldChar w:fldCharType="end"/>
        </w:r>
      </w:hyperlink>
    </w:p>
    <w:p w14:paraId="64FFC993" w14:textId="708F1DDD" w:rsidR="00460A34" w:rsidRDefault="00460A34">
      <w:pPr>
        <w:pStyle w:val="Mucluc9"/>
        <w:rPr>
          <w:rFonts w:asciiTheme="minorHAnsi" w:eastAsiaTheme="minorEastAsia" w:hAnsiTheme="minorHAnsi" w:cstheme="minorBidi"/>
          <w:noProof/>
          <w:sz w:val="22"/>
          <w:szCs w:val="22"/>
        </w:rPr>
      </w:pPr>
      <w:hyperlink w:anchor="_Toc41860369" w:history="1">
        <w:r w:rsidRPr="00F8234D">
          <w:rPr>
            <w:rStyle w:val="Siuktni"/>
            <w:noProof/>
          </w:rPr>
          <w:t>Hình 4.2 Giao diện đăng ký</w:t>
        </w:r>
        <w:r>
          <w:rPr>
            <w:noProof/>
            <w:webHidden/>
          </w:rPr>
          <w:tab/>
        </w:r>
        <w:r>
          <w:rPr>
            <w:noProof/>
            <w:webHidden/>
          </w:rPr>
          <w:fldChar w:fldCharType="begin"/>
        </w:r>
        <w:r>
          <w:rPr>
            <w:noProof/>
            <w:webHidden/>
          </w:rPr>
          <w:instrText xml:space="preserve"> PAGEREF _Toc41860369 \h </w:instrText>
        </w:r>
        <w:r>
          <w:rPr>
            <w:noProof/>
            <w:webHidden/>
          </w:rPr>
        </w:r>
        <w:r>
          <w:rPr>
            <w:noProof/>
            <w:webHidden/>
          </w:rPr>
          <w:fldChar w:fldCharType="separate"/>
        </w:r>
        <w:r>
          <w:rPr>
            <w:noProof/>
            <w:webHidden/>
          </w:rPr>
          <w:t>13</w:t>
        </w:r>
        <w:r>
          <w:rPr>
            <w:noProof/>
            <w:webHidden/>
          </w:rPr>
          <w:fldChar w:fldCharType="end"/>
        </w:r>
      </w:hyperlink>
    </w:p>
    <w:p w14:paraId="43E50137" w14:textId="085FD751" w:rsidR="00460A34" w:rsidRDefault="00460A34">
      <w:pPr>
        <w:pStyle w:val="Mucluc9"/>
        <w:rPr>
          <w:rFonts w:asciiTheme="minorHAnsi" w:eastAsiaTheme="minorEastAsia" w:hAnsiTheme="minorHAnsi" w:cstheme="minorBidi"/>
          <w:noProof/>
          <w:sz w:val="22"/>
          <w:szCs w:val="22"/>
        </w:rPr>
      </w:pPr>
      <w:hyperlink w:anchor="_Toc41860370" w:history="1">
        <w:r w:rsidRPr="00F8234D">
          <w:rPr>
            <w:rStyle w:val="Siuktni"/>
            <w:noProof/>
          </w:rPr>
          <w:t>Hình 4.3 Giao diện duyệt chính</w:t>
        </w:r>
        <w:r>
          <w:rPr>
            <w:noProof/>
            <w:webHidden/>
          </w:rPr>
          <w:tab/>
        </w:r>
        <w:r>
          <w:rPr>
            <w:noProof/>
            <w:webHidden/>
          </w:rPr>
          <w:fldChar w:fldCharType="begin"/>
        </w:r>
        <w:r>
          <w:rPr>
            <w:noProof/>
            <w:webHidden/>
          </w:rPr>
          <w:instrText xml:space="preserve"> PAGEREF _Toc41860370 \h </w:instrText>
        </w:r>
        <w:r>
          <w:rPr>
            <w:noProof/>
            <w:webHidden/>
          </w:rPr>
        </w:r>
        <w:r>
          <w:rPr>
            <w:noProof/>
            <w:webHidden/>
          </w:rPr>
          <w:fldChar w:fldCharType="separate"/>
        </w:r>
        <w:r>
          <w:rPr>
            <w:noProof/>
            <w:webHidden/>
          </w:rPr>
          <w:t>14</w:t>
        </w:r>
        <w:r>
          <w:rPr>
            <w:noProof/>
            <w:webHidden/>
          </w:rPr>
          <w:fldChar w:fldCharType="end"/>
        </w:r>
      </w:hyperlink>
    </w:p>
    <w:p w14:paraId="436C7BA3" w14:textId="61DFC204" w:rsidR="00460A34" w:rsidRDefault="00460A34">
      <w:pPr>
        <w:pStyle w:val="Mucluc9"/>
        <w:rPr>
          <w:rFonts w:asciiTheme="minorHAnsi" w:eastAsiaTheme="minorEastAsia" w:hAnsiTheme="minorHAnsi" w:cstheme="minorBidi"/>
          <w:noProof/>
          <w:sz w:val="22"/>
          <w:szCs w:val="22"/>
        </w:rPr>
      </w:pPr>
      <w:hyperlink w:anchor="_Toc41860371" w:history="1">
        <w:r w:rsidRPr="00F8234D">
          <w:rPr>
            <w:rStyle w:val="Siuktni"/>
            <w:noProof/>
          </w:rPr>
          <w:t>Hình 4.4 Các menu thao tác</w:t>
        </w:r>
        <w:r>
          <w:rPr>
            <w:noProof/>
            <w:webHidden/>
          </w:rPr>
          <w:tab/>
        </w:r>
        <w:r>
          <w:rPr>
            <w:noProof/>
            <w:webHidden/>
          </w:rPr>
          <w:fldChar w:fldCharType="begin"/>
        </w:r>
        <w:r>
          <w:rPr>
            <w:noProof/>
            <w:webHidden/>
          </w:rPr>
          <w:instrText xml:space="preserve"> PAGEREF _Toc41860371 \h </w:instrText>
        </w:r>
        <w:r>
          <w:rPr>
            <w:noProof/>
            <w:webHidden/>
          </w:rPr>
        </w:r>
        <w:r>
          <w:rPr>
            <w:noProof/>
            <w:webHidden/>
          </w:rPr>
          <w:fldChar w:fldCharType="separate"/>
        </w:r>
        <w:r>
          <w:rPr>
            <w:noProof/>
            <w:webHidden/>
          </w:rPr>
          <w:t>14</w:t>
        </w:r>
        <w:r>
          <w:rPr>
            <w:noProof/>
            <w:webHidden/>
          </w:rPr>
          <w:fldChar w:fldCharType="end"/>
        </w:r>
      </w:hyperlink>
    </w:p>
    <w:p w14:paraId="33D00231" w14:textId="615F6349" w:rsidR="00460A34" w:rsidRDefault="00460A34">
      <w:pPr>
        <w:pStyle w:val="Mucluc9"/>
        <w:rPr>
          <w:rFonts w:asciiTheme="minorHAnsi" w:eastAsiaTheme="minorEastAsia" w:hAnsiTheme="minorHAnsi" w:cstheme="minorBidi"/>
          <w:noProof/>
          <w:sz w:val="22"/>
          <w:szCs w:val="22"/>
        </w:rPr>
      </w:pPr>
      <w:hyperlink w:anchor="_Toc41860372" w:history="1">
        <w:r w:rsidRPr="00F8234D">
          <w:rPr>
            <w:rStyle w:val="Siuktni"/>
            <w:noProof/>
          </w:rPr>
          <w:t>Hình 4.5 Giới thiệu thanh bên</w:t>
        </w:r>
        <w:r>
          <w:rPr>
            <w:noProof/>
            <w:webHidden/>
          </w:rPr>
          <w:tab/>
        </w:r>
        <w:r>
          <w:rPr>
            <w:noProof/>
            <w:webHidden/>
          </w:rPr>
          <w:fldChar w:fldCharType="begin"/>
        </w:r>
        <w:r>
          <w:rPr>
            <w:noProof/>
            <w:webHidden/>
          </w:rPr>
          <w:instrText xml:space="preserve"> PAGEREF _Toc41860372 \h </w:instrText>
        </w:r>
        <w:r>
          <w:rPr>
            <w:noProof/>
            <w:webHidden/>
          </w:rPr>
        </w:r>
        <w:r>
          <w:rPr>
            <w:noProof/>
            <w:webHidden/>
          </w:rPr>
          <w:fldChar w:fldCharType="separate"/>
        </w:r>
        <w:r>
          <w:rPr>
            <w:noProof/>
            <w:webHidden/>
          </w:rPr>
          <w:t>15</w:t>
        </w:r>
        <w:r>
          <w:rPr>
            <w:noProof/>
            <w:webHidden/>
          </w:rPr>
          <w:fldChar w:fldCharType="end"/>
        </w:r>
      </w:hyperlink>
    </w:p>
    <w:p w14:paraId="4DF0F3CE" w14:textId="65A3B6A4" w:rsidR="00460A34" w:rsidRDefault="00460A34">
      <w:pPr>
        <w:pStyle w:val="Mucluc9"/>
        <w:rPr>
          <w:rFonts w:asciiTheme="minorHAnsi" w:eastAsiaTheme="minorEastAsia" w:hAnsiTheme="minorHAnsi" w:cstheme="minorBidi"/>
          <w:noProof/>
          <w:sz w:val="22"/>
          <w:szCs w:val="22"/>
        </w:rPr>
      </w:pPr>
      <w:hyperlink w:anchor="_Toc41860373" w:history="1">
        <w:r w:rsidRPr="00F8234D">
          <w:rPr>
            <w:rStyle w:val="Siuktni"/>
            <w:noProof/>
          </w:rPr>
          <w:t>Hình 4.6 Giao diện xem, sửa đổi thông tin người dùng</w:t>
        </w:r>
        <w:r>
          <w:rPr>
            <w:noProof/>
            <w:webHidden/>
          </w:rPr>
          <w:tab/>
        </w:r>
        <w:r>
          <w:rPr>
            <w:noProof/>
            <w:webHidden/>
          </w:rPr>
          <w:fldChar w:fldCharType="begin"/>
        </w:r>
        <w:r>
          <w:rPr>
            <w:noProof/>
            <w:webHidden/>
          </w:rPr>
          <w:instrText xml:space="preserve"> PAGEREF _Toc41860373 \h </w:instrText>
        </w:r>
        <w:r>
          <w:rPr>
            <w:noProof/>
            <w:webHidden/>
          </w:rPr>
        </w:r>
        <w:r>
          <w:rPr>
            <w:noProof/>
            <w:webHidden/>
          </w:rPr>
          <w:fldChar w:fldCharType="separate"/>
        </w:r>
        <w:r>
          <w:rPr>
            <w:noProof/>
            <w:webHidden/>
          </w:rPr>
          <w:t>16</w:t>
        </w:r>
        <w:r>
          <w:rPr>
            <w:noProof/>
            <w:webHidden/>
          </w:rPr>
          <w:fldChar w:fldCharType="end"/>
        </w:r>
      </w:hyperlink>
    </w:p>
    <w:p w14:paraId="1BE2640F" w14:textId="196DF538" w:rsidR="00D26FF7" w:rsidRPr="00D26FF7" w:rsidRDefault="00460A34" w:rsidP="00D26FF7">
      <w:pPr>
        <w:rPr>
          <w:sz w:val="26"/>
        </w:rPr>
      </w:pPr>
      <w:r>
        <w:rPr>
          <w:sz w:val="26"/>
        </w:rPr>
        <w:fldChar w:fldCharType="end"/>
      </w:r>
      <w:bookmarkStart w:id="10" w:name="_GoBack"/>
      <w:bookmarkEnd w:id="10"/>
    </w:p>
    <w:p w14:paraId="67F42F81" w14:textId="376277DD" w:rsidR="00D26FF7" w:rsidRDefault="00D26FF7" w:rsidP="00D26FF7">
      <w:pPr>
        <w:pStyle w:val="Nidungvnbn"/>
      </w:pPr>
      <w:r>
        <w:br w:type="page"/>
      </w:r>
    </w:p>
    <w:p w14:paraId="439320F4" w14:textId="7F29B63B" w:rsidR="00094C34" w:rsidRDefault="00094C34" w:rsidP="00094C34">
      <w:pPr>
        <w:pStyle w:val="Chng"/>
      </w:pPr>
      <w:bookmarkStart w:id="11" w:name="_Toc41155156"/>
      <w:bookmarkStart w:id="12" w:name="_Toc41860332"/>
      <w:r>
        <w:lastRenderedPageBreak/>
        <w:t>CHƯƠNG 1 – GIỚI THIỆU</w:t>
      </w:r>
      <w:bookmarkEnd w:id="11"/>
      <w:bookmarkEnd w:id="12"/>
    </w:p>
    <w:p w14:paraId="130E48C3" w14:textId="55F44AF7" w:rsidR="008F20BD" w:rsidRDefault="008F20BD" w:rsidP="008F20BD">
      <w:pPr>
        <w:pStyle w:val="Nidungvnbn"/>
      </w:pPr>
      <w:r>
        <w:t>Dịch vụ lưu trữ trực tuyến là hình thức dịch vụ cho phép người dùng tải dữ liệu lên Internet để lưu trữ. Đây là một dịch vụ rất tiện lợi cho phép người sử dụng có thể truy cập dữ liệu của mình từ bất cứ đâu chỉ cần có kết nối internet. Ngoài ra, các dữ liệu đã được tải lên có thể dễ dàng chia sẻ cho chúng cho bạn bè, người quen. Ngày nay đã có rất nhiều nhà cung cấp loại hình dịch vụ này chẳng hạn Google Drive, Drop Box, One Drive,…</w:t>
      </w:r>
    </w:p>
    <w:p w14:paraId="14AC0DA2" w14:textId="0C941737" w:rsidR="009937C3" w:rsidRDefault="008F20BD" w:rsidP="008F20BD">
      <w:pPr>
        <w:pStyle w:val="Nidungvnbn"/>
      </w:pPr>
      <w:r>
        <w:t>Trong một doanh nghiệp</w:t>
      </w:r>
      <w:r w:rsidR="009937C3">
        <w:t xml:space="preserve">, lưu trữ trực tuyến sẽ cho phép nhân viên có thể làm việc bất cứ ở nơi nào có kết nối internet, nó phá bỏ đi giới hạn vị trí địa lý. Nó làm tăng khả năng kết nối cũng như giảm thời gian chờ đợi, tăng tốc độ xử lý công việc. Các nhà lưu trữ trực tuyến còn cung cấp chức năng đồng bộ, điều đó có nghĩa là bạn có thể dễ dàng di chuyển dữ liệu đến một máy khác một nhanh chóng và tiện lợi. Thử so sánh việc đồng bộ lưu trữ trực tuyến với việc phải di chuyển thủ công một lượng dữ liệu khổng lồ, rõ ràng ta chọn </w:t>
      </w:r>
      <w:r w:rsidR="009937C3" w:rsidRPr="009937C3">
        <w:t>việc đồng bộ lưu trữ trực tuyến</w:t>
      </w:r>
      <w:r w:rsidR="009937C3">
        <w:t>.</w:t>
      </w:r>
    </w:p>
    <w:p w14:paraId="284B54C6" w14:textId="4661F253" w:rsidR="00CE517B" w:rsidRDefault="00CE517B" w:rsidP="008F20BD">
      <w:pPr>
        <w:pStyle w:val="Nidungvnbn"/>
      </w:pPr>
      <w:r>
        <w:t>Với lưu trữ trực tuyến, ta không cần phải lo mất dữ liệu quan trọng nếu như bạn thường xuyên backup. Giả sử như một sự cố bất ngờ nào đó xảy ra làm máy labtop bị hỏng mất, thì may mắn thay những dữ liệu quan trọng đã được lưu trữ trực tuyến vẫn còn đó. Dữ liệu đó có thể dễ dàng chuyển sang chiếc máy tính khác. Hơn nữa các dịch vụ lưu trữ trực tuyến thường có độ bảo mật cao, có thể yên tâm dữ liệu của mình không bị mất đi.</w:t>
      </w:r>
    </w:p>
    <w:p w14:paraId="369A3E55" w14:textId="77777777" w:rsidR="00CE517B" w:rsidRDefault="00CE517B" w:rsidP="008F20BD">
      <w:pPr>
        <w:pStyle w:val="Nidungvnbn"/>
      </w:pPr>
    </w:p>
    <w:p w14:paraId="47A55AE4" w14:textId="26661DD5" w:rsidR="008F20BD" w:rsidRDefault="008F20BD" w:rsidP="008F20BD">
      <w:pPr>
        <w:pStyle w:val="Nidungvnbn"/>
      </w:pPr>
    </w:p>
    <w:p w14:paraId="62DF2803" w14:textId="77565FC7" w:rsidR="003667ED" w:rsidRDefault="003667ED" w:rsidP="008F20BD">
      <w:pPr>
        <w:pStyle w:val="Nidungvnbn"/>
      </w:pPr>
      <w:r>
        <w:br w:type="page"/>
      </w:r>
    </w:p>
    <w:p w14:paraId="00461344" w14:textId="5248BA74" w:rsidR="00E2018E" w:rsidRDefault="00821C66" w:rsidP="00E2018E">
      <w:pPr>
        <w:pStyle w:val="Chng"/>
      </w:pPr>
      <w:bookmarkStart w:id="13" w:name="_Toc41155165"/>
      <w:bookmarkStart w:id="14" w:name="_Toc41860333"/>
      <w:r>
        <w:lastRenderedPageBreak/>
        <w:t>CHƯƠ</w:t>
      </w:r>
      <w:r w:rsidRPr="003667ED">
        <w:t xml:space="preserve">NG 2: </w:t>
      </w:r>
      <w:bookmarkEnd w:id="13"/>
      <w:r w:rsidR="00CE517B">
        <w:t>CƠ SỞ LÝ THUYẾT</w:t>
      </w:r>
      <w:bookmarkEnd w:id="14"/>
    </w:p>
    <w:p w14:paraId="4B25E1C3" w14:textId="017240CB" w:rsidR="00CE517B" w:rsidRDefault="00CE517B" w:rsidP="00CE517B">
      <w:pPr>
        <w:pStyle w:val="Tiumccp1"/>
      </w:pPr>
      <w:bookmarkStart w:id="15" w:name="_Toc41860334"/>
      <w:r>
        <w:t>2.1 HTML</w:t>
      </w:r>
      <w:bookmarkEnd w:id="15"/>
    </w:p>
    <w:p w14:paraId="172C51BD" w14:textId="03A4C122" w:rsidR="00BA2807" w:rsidRDefault="00BA2807" w:rsidP="00BA2807">
      <w:pPr>
        <w:pStyle w:val="Nidungvnbn"/>
      </w:pPr>
      <w:r>
        <w:t xml:space="preserve">HTML là viết tắt của Hyper Text Markup Language có thể dịch là “Ngôn ngữ đánh dấu siêu văn bản”, nó là một trong bộ ba nền tảng để thiết kế trang web (HTML, CSS, JavaScript) . HTML là sự kết hợp của ngôn ngữ Hypertex và Markup. Hypertext </w:t>
      </w:r>
      <w:r w:rsidR="00C54141">
        <w:t>xác định liên kết giữa các trang web, còn ngôn ngữ Markup được dùng để xác định tài liệu văn bản trong thẻ xác định cấu trúc của trang web.</w:t>
      </w:r>
    </w:p>
    <w:p w14:paraId="6291E514" w14:textId="07A2E231" w:rsidR="00C54141" w:rsidRDefault="00C54141" w:rsidP="00BA2807">
      <w:pPr>
        <w:pStyle w:val="Nidungvnbn"/>
      </w:pPr>
      <w:r>
        <w:t>HTML rất dễ họ và dễ sử dụng, đồng thời nó cũng là một nền tảng độc lập. Ngày nay HTML được hỗ trợ bởi tất cả các trình duyệt. Mặc dù nó chỉ có thể tạo các trang web tĩnh, nhưng nó có thể tích hợp với các ngôn ngữ khác như CSS, JavaScript để làm trang web sống động hơn.</w:t>
      </w:r>
    </w:p>
    <w:p w14:paraId="4C5BF3DE" w14:textId="76BBA310" w:rsidR="00CE517B" w:rsidRDefault="00CE517B" w:rsidP="00CE517B">
      <w:pPr>
        <w:pStyle w:val="Tiumccp1"/>
      </w:pPr>
      <w:bookmarkStart w:id="16" w:name="_Toc41860335"/>
      <w:r>
        <w:t>2.2 CSS</w:t>
      </w:r>
      <w:bookmarkEnd w:id="16"/>
    </w:p>
    <w:p w14:paraId="77EC2E5D" w14:textId="3F98D764" w:rsidR="004A1F3E" w:rsidRDefault="004A1F3E" w:rsidP="00C54141">
      <w:pPr>
        <w:pStyle w:val="Nidungvnbn"/>
      </w:pPr>
      <w:r>
        <w:rPr>
          <w:b/>
          <w:bCs/>
        </w:rPr>
        <w:t xml:space="preserve">CSS </w:t>
      </w:r>
      <w:r>
        <w:rPr>
          <w:bCs/>
        </w:rPr>
        <w:t xml:space="preserve">viết tắt </w:t>
      </w:r>
      <w:r w:rsidR="00C54141" w:rsidRPr="00C54141">
        <w:rPr>
          <w:b/>
          <w:bCs/>
        </w:rPr>
        <w:t>C</w:t>
      </w:r>
      <w:r w:rsidR="00C54141" w:rsidRPr="00C54141">
        <w:t>ascading </w:t>
      </w:r>
      <w:r w:rsidR="00C54141" w:rsidRPr="00C54141">
        <w:rPr>
          <w:b/>
          <w:bCs/>
        </w:rPr>
        <w:t>S</w:t>
      </w:r>
      <w:r w:rsidR="00C54141" w:rsidRPr="00C54141">
        <w:t>tyle </w:t>
      </w:r>
      <w:r w:rsidR="00C54141" w:rsidRPr="00C54141">
        <w:rPr>
          <w:b/>
          <w:bCs/>
        </w:rPr>
        <w:t>S</w:t>
      </w:r>
      <w:r w:rsidR="00C54141" w:rsidRPr="00C54141">
        <w:t>heets</w:t>
      </w:r>
      <w:r>
        <w:t xml:space="preserve"> là một ngôn ngữ được sử dụng để tạo kiểu và bố trí các trang web – ví dụ: thay đổi cỡ chữ, màu sác, kích thước, khoảng cách, bố cục,… CSS có thể viết một lần và sử dụng cho các trang khác nhau có cùng định dạng, ngoài ra so với HTML thì CSS có nhiều thuộc tính vượt trội hơn. </w:t>
      </w:r>
    </w:p>
    <w:p w14:paraId="15DB09BF" w14:textId="2C071C45" w:rsidR="00CE517B" w:rsidRDefault="00CE517B" w:rsidP="00CE517B">
      <w:pPr>
        <w:pStyle w:val="Tiumccp1"/>
      </w:pPr>
      <w:bookmarkStart w:id="17" w:name="_Toc41860336"/>
      <w:r>
        <w:t>2.3 JavaScript</w:t>
      </w:r>
      <w:bookmarkEnd w:id="17"/>
    </w:p>
    <w:p w14:paraId="3647708F" w14:textId="6F0CF178" w:rsidR="004A1F3E" w:rsidRDefault="004A1F3E" w:rsidP="004A1F3E">
      <w:pPr>
        <w:pStyle w:val="Nidungvnbn"/>
      </w:pPr>
      <w:r>
        <w:rPr>
          <w:b/>
        </w:rPr>
        <w:t xml:space="preserve">JavaScript </w:t>
      </w:r>
      <w:r>
        <w:t xml:space="preserve">là một ngôn ngữ lập trình được dùng để làm </w:t>
      </w:r>
      <w:r w:rsidR="00335EB1">
        <w:t>trang web động – tức là có thể tương tác, ví dụ như: nhấp chuột trái, nhấp chuột phải, nhấp phím,… Ngoài ra còn có các phiên bản JavaScript được dùng cho phía máy chủ ví dụ như Node.js. JavaScript không phải là Java, tuy có phần tương tự nhưng cũng có phần khác nhau.</w:t>
      </w:r>
    </w:p>
    <w:p w14:paraId="5E9872B1" w14:textId="28B1376C" w:rsidR="00335EB1" w:rsidRDefault="00335EB1" w:rsidP="004A1F3E">
      <w:pPr>
        <w:pStyle w:val="Nidungvnbn"/>
        <w:rPr>
          <w:b/>
          <w:bCs/>
        </w:rPr>
      </w:pPr>
      <w:r>
        <w:rPr>
          <w:b/>
        </w:rPr>
        <w:t>jQuery</w:t>
      </w:r>
      <w:r>
        <w:t xml:space="preserve"> là một thư viện JavaScript mã nguồn mở, nó giúp đơn giản hóa các tương tác trong web, thao tác với tài liệu HTML, xử lý sự kiện, hoạt ảnh,…</w:t>
      </w:r>
      <w:r w:rsidR="00951E96">
        <w:t xml:space="preserve"> </w:t>
      </w:r>
      <w:r w:rsidR="00951E96" w:rsidRPr="00951E96">
        <w:t>jQuery nổi tiếng rộng rãi với triết lý của nó </w:t>
      </w:r>
      <w:r w:rsidR="00951E96" w:rsidRPr="00951E96">
        <w:rPr>
          <w:b/>
          <w:bCs/>
        </w:rPr>
        <w:t>Viết ít hơn, làm nhiều hơn.</w:t>
      </w:r>
    </w:p>
    <w:p w14:paraId="31A7F457" w14:textId="78D295FE" w:rsidR="00951E96" w:rsidRPr="00335EB1" w:rsidRDefault="00D96BFA" w:rsidP="004A1F3E">
      <w:pPr>
        <w:pStyle w:val="Nidungvnbn"/>
      </w:pPr>
      <w:r w:rsidRPr="00D96BFA">
        <w:rPr>
          <w:b/>
        </w:rPr>
        <w:t xml:space="preserve">AJAX </w:t>
      </w:r>
      <w:r w:rsidRPr="00D96BFA">
        <w:t>là viết tắt của Asynchronous Javascript and XML</w:t>
      </w:r>
      <w:r>
        <w:t xml:space="preserve">. </w:t>
      </w:r>
      <w:r w:rsidRPr="00D96BFA">
        <w:t xml:space="preserve"> Đây là một kỹ thuật trong Javascript, Nó được sử dụng để liên lạc với máy chủ mà không làm mới trang web </w:t>
      </w:r>
      <w:r w:rsidRPr="00D96BFA">
        <w:lastRenderedPageBreak/>
        <w:t xml:space="preserve">và do đó làm tăng trải nghiệm </w:t>
      </w:r>
      <w:r w:rsidR="00890BCE">
        <w:t>người dùng và hiệu suất tốt hơn</w:t>
      </w:r>
      <w:r w:rsidRPr="00D96BFA">
        <w:t>.</w:t>
      </w:r>
      <w:r>
        <w:t xml:space="preserve"> </w:t>
      </w:r>
      <w:r w:rsidRPr="00D96BFA">
        <w:t>Nó cho phép các trang web cập nhật bất đồng bộ bằng cách trao đổi data với web server đằng sau hậu trường. Nghĩa là nó có thể load lại và thay đổi 1 phần của trang web mà không phải tải lại toàn bộ trang.</w:t>
      </w:r>
    </w:p>
    <w:p w14:paraId="45FCF564" w14:textId="252ECC08" w:rsidR="00CE517B" w:rsidRDefault="00CE517B" w:rsidP="00CE517B">
      <w:pPr>
        <w:pStyle w:val="Tiumccp1"/>
      </w:pPr>
      <w:bookmarkStart w:id="18" w:name="_Toc41860337"/>
      <w:r>
        <w:t>2.4 PHP</w:t>
      </w:r>
      <w:bookmarkEnd w:id="18"/>
    </w:p>
    <w:p w14:paraId="0F5610D9" w14:textId="6A302A0F" w:rsidR="002807AF" w:rsidRDefault="002807AF" w:rsidP="002807AF">
      <w:pPr>
        <w:pStyle w:val="Nidungvnbn"/>
      </w:pPr>
      <w:r w:rsidRPr="002807AF">
        <w:rPr>
          <w:b/>
        </w:rPr>
        <w:t>PHP</w:t>
      </w:r>
      <w:r w:rsidRPr="002807AF">
        <w:t xml:space="preserve"> là từ viết tắt của </w:t>
      </w:r>
      <w:r w:rsidR="00C86C51" w:rsidRPr="00C86C51">
        <w:rPr>
          <w:i/>
          <w:iCs/>
        </w:rPr>
        <w:t>PHP</w:t>
      </w:r>
      <w:r w:rsidR="00C86C51" w:rsidRPr="00C86C51">
        <w:rPr>
          <w:iCs/>
        </w:rPr>
        <w:t>: Hypertext Preprocessor</w:t>
      </w:r>
      <w:r w:rsidRPr="002807AF">
        <w:t xml:space="preserve">. PHP là ngôn ngữ </w:t>
      </w:r>
      <w:r>
        <w:t xml:space="preserve">lập trình </w:t>
      </w:r>
      <w:r w:rsidRPr="002807AF">
        <w:t>phía máy chủ được thiết kế dành riêng cho phát triển web</w:t>
      </w:r>
      <w:r w:rsidR="00557666">
        <w:t xml:space="preserve"> và có thể được nhúng vào HTML</w:t>
      </w:r>
      <w:r w:rsidRPr="002807AF">
        <w:t>.</w:t>
      </w:r>
      <w:r w:rsidR="0027145F">
        <w:t xml:space="preserve"> </w:t>
      </w:r>
      <w:r w:rsidR="00DC3448">
        <w:t>Thay vì cần nhiều lệnh để có thể xuất HTML các trang sử dụng PHP có thể xuất HTML có mã nhúng chỉ cần dùng lệnh echo. Các lệnh của PHP nằm trong thẻ  mở &lt;?PHP và thẻ đóng ?&gt;. Trong một tập tin PHP có thể chứa nhiều ngôn ngữ khác.</w:t>
      </w:r>
    </w:p>
    <w:p w14:paraId="024D36E4" w14:textId="3B326FA8" w:rsidR="00CE517B" w:rsidRPr="00DC3448" w:rsidRDefault="00CE517B" w:rsidP="00DC3448">
      <w:pPr>
        <w:pStyle w:val="Nidungvnbn"/>
      </w:pPr>
      <w:r w:rsidRPr="00DC3448">
        <w:rPr>
          <w:b/>
        </w:rPr>
        <w:t>MySQL</w:t>
      </w:r>
      <w:r w:rsidR="00DC3448">
        <w:rPr>
          <w:b/>
        </w:rPr>
        <w:t xml:space="preserve"> </w:t>
      </w:r>
      <w:r w:rsidR="00DC3448" w:rsidRPr="00DC3448">
        <w:t>là một hệ thống quản lý hệ</w:t>
      </w:r>
      <w:r w:rsidR="00DC3448">
        <w:t xml:space="preserve"> </w:t>
      </w:r>
      <w:r w:rsidR="00DC3448" w:rsidRPr="00DC3448">
        <w:t>cơ sở dữ liệu mã nguồn mở, đáng tin cậy và linh hoạt, thường được sử dụng với PHP. </w:t>
      </w:r>
      <w:r w:rsidR="00DC3448">
        <w:t>Hệ cơ sở dữ liệu là nơi lưu trữ dữ liệu của một đối tượng nào đó.</w:t>
      </w:r>
    </w:p>
    <w:p w14:paraId="18EDE57D" w14:textId="77777777" w:rsidR="00312A97" w:rsidRPr="009A7D31" w:rsidRDefault="00312A97" w:rsidP="00E2018E">
      <w:pPr>
        <w:pStyle w:val="Nidungvnbn"/>
      </w:pPr>
    </w:p>
    <w:p w14:paraId="6CA2CD38" w14:textId="7C04A643" w:rsidR="004D6679" w:rsidRDefault="004D6679">
      <w:pPr>
        <w:spacing w:after="200" w:line="276" w:lineRule="auto"/>
        <w:rPr>
          <w:b/>
          <w:sz w:val="28"/>
          <w:szCs w:val="28"/>
        </w:rPr>
      </w:pPr>
      <w:r>
        <w:br w:type="page"/>
      </w:r>
    </w:p>
    <w:p w14:paraId="14908D9F" w14:textId="4BB40B56" w:rsidR="004D6679" w:rsidRDefault="007F576B" w:rsidP="00002B57">
      <w:pPr>
        <w:pStyle w:val="Chng"/>
        <w:rPr>
          <w:b w:val="0"/>
        </w:rPr>
      </w:pPr>
      <w:bookmarkStart w:id="19" w:name="_Toc41155174"/>
      <w:bookmarkStart w:id="20" w:name="_Toc41860338"/>
      <w:r>
        <w:lastRenderedPageBreak/>
        <w:t>CHƯƠ</w:t>
      </w:r>
      <w:r w:rsidR="00291B11" w:rsidRPr="004D6679">
        <w:t xml:space="preserve">NG 3 – </w:t>
      </w:r>
      <w:bookmarkEnd w:id="19"/>
      <w:r w:rsidR="00DC3448">
        <w:t>XÂY DỰNG HỆ THỐNG</w:t>
      </w:r>
      <w:bookmarkEnd w:id="20"/>
    </w:p>
    <w:p w14:paraId="5523CF43" w14:textId="5D321925" w:rsidR="00DC3448" w:rsidRDefault="00DC3448" w:rsidP="00DC3448">
      <w:pPr>
        <w:pStyle w:val="Tiumccp1"/>
      </w:pPr>
      <w:bookmarkStart w:id="21" w:name="_Toc41860339"/>
      <w:r>
        <w:t>3.1 Phân tích hệ thống</w:t>
      </w:r>
      <w:bookmarkEnd w:id="21"/>
    </w:p>
    <w:p w14:paraId="725BFFD5" w14:textId="648AE79C" w:rsidR="005F3725" w:rsidRDefault="005F3725" w:rsidP="00DC3448">
      <w:pPr>
        <w:pStyle w:val="Nidungvnbn"/>
      </w:pPr>
      <w:r>
        <w:t>Một hệ thống lưu trữ trực tuyến được xây</w:t>
      </w:r>
      <w:r w:rsidR="00B82BA1">
        <w:t xml:space="preserve"> dựng xoay quanh các tập tin và </w:t>
      </w:r>
      <w:r>
        <w:t>thư</w:t>
      </w:r>
      <w:r w:rsidR="00B82BA1">
        <w:t xml:space="preserve"> </w:t>
      </w:r>
      <w:r>
        <w:t xml:space="preserve">mục, tôi gọi chung là thực thể. Một đối tượng thực thể trong </w:t>
      </w:r>
      <w:r w:rsidR="00B82BA1">
        <w:t xml:space="preserve">hệ thống đầu tiên phải được lưu những dữ liệu thông tin của nó. </w:t>
      </w:r>
      <w:r w:rsidR="00737DD4">
        <w:t xml:space="preserve">Tất cả thực thể thuộc một thư mục ROOT nào </w:t>
      </w:r>
      <w:r w:rsidR="003D52DD">
        <w:t>đó và tất cả người dùng lẫn admin chỉ được thao tác từ thư mục đó vào sâu hơn.</w:t>
      </w:r>
    </w:p>
    <w:p w14:paraId="65FB8EE2" w14:textId="4508817A" w:rsidR="00DC3448" w:rsidRDefault="005F3725" w:rsidP="00DC3448">
      <w:pPr>
        <w:pStyle w:val="Nidungvnbn"/>
      </w:pPr>
      <w:r w:rsidRPr="005F3725">
        <w:drawing>
          <wp:inline distT="0" distB="0" distL="0" distR="0" wp14:anchorId="47D20B2F" wp14:editId="6CA59D1F">
            <wp:extent cx="5791835" cy="374142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741420"/>
                    </a:xfrm>
                    <a:prstGeom prst="rect">
                      <a:avLst/>
                    </a:prstGeom>
                  </pic:spPr>
                </pic:pic>
              </a:graphicData>
            </a:graphic>
          </wp:inline>
        </w:drawing>
      </w:r>
    </w:p>
    <w:p w14:paraId="2FC373B9" w14:textId="16D82BCA" w:rsidR="005F3725" w:rsidRDefault="005F3725" w:rsidP="005F3725">
      <w:pPr>
        <w:pStyle w:val="Chuthich"/>
      </w:pPr>
      <w:bookmarkStart w:id="22" w:name="_Toc41860364"/>
      <w:r>
        <w:t>Hình 3.1 Sơ đồ thực thể hệ thống lưu trữ trực tuyến</w:t>
      </w:r>
      <w:bookmarkEnd w:id="22"/>
    </w:p>
    <w:p w14:paraId="41664E39" w14:textId="6BBDC3BD" w:rsidR="005F3725" w:rsidRDefault="00B82BA1" w:rsidP="005F3725">
      <w:pPr>
        <w:pStyle w:val="Nidungvnbn"/>
      </w:pPr>
      <w:r>
        <w:t xml:space="preserve">Để người ta có thể sử dụng được dịch vụ lưu trữ trực tuyến thì người dùng cần phải đăng ký tài khoản với hệ thống. Đó là đối tượng tài khoản với thông tin chính là tài khoản đăng nhập, mật khẩu, và loại tài khoản. Ví dụ như Google Drive có tài khoản miễn phí và tài khoản được trả phí sẽ được lưu trữ không giới hạn, ngoài ra </w:t>
      </w:r>
      <w:r w:rsidR="00737DD4">
        <w:t xml:space="preserve">thuộc tính loại tài khoản còn giúp hệ thống phân biệt admin với người dùng bình thường. Chắc chắn không một nhà cung cấp dịch vụ nào muốn chỉ lưu lại thông tin khách của mình là tài khoản và </w:t>
      </w:r>
      <w:r w:rsidR="00737DD4">
        <w:lastRenderedPageBreak/>
        <w:t xml:space="preserve">mật khẩu. Vì thế, ngoài các thuộc tính trên một số thông tin khác người dùng cũng được lưu trữ lại, ví dụ là những thuộc tính trong bảng “thông tin người dùng”. </w:t>
      </w:r>
      <w:r w:rsidR="00737DD4" w:rsidRPr="00737DD4">
        <w:t>Tất nhiên, người dùng không thể được phép thao tác với tất cả thực thể trong h</w:t>
      </w:r>
      <w:r w:rsidR="00737DD4">
        <w:t>ệ thống được, để xác định vùng lưu trữ được cung cấp, cung như vùng được phép thao tác tôi thêm thuộc tính “Thư mục ROOT”. Nó được tạo khi người dùng đăng ký tài khoản và cấp cho người dùng.</w:t>
      </w:r>
      <w:r w:rsidR="003D52DD">
        <w:t xml:space="preserve"> Mỗi loại tài khoản sẽ có lưu lượng lưu trữ và những hạn chế riêng – bảng “loại tài khoản”.</w:t>
      </w:r>
    </w:p>
    <w:p w14:paraId="31F9EEE8" w14:textId="77777777" w:rsidR="003D52DD" w:rsidRDefault="00737DD4" w:rsidP="005F3725">
      <w:pPr>
        <w:pStyle w:val="Nidungvnbn"/>
      </w:pPr>
      <w:r>
        <w:t xml:space="preserve">Những tập tin hoặc thư mục được tải lên hệ thống cần phải xác định được đó là của người dùng nào đó là thuộc tính “Chủ sở hữu”, và được lưu trữ ở một nơi nào đó được cấp từ máy chủ - thuộc tính “PATH_R”. </w:t>
      </w:r>
    </w:p>
    <w:p w14:paraId="4F3B3F4D" w14:textId="3103B46D" w:rsidR="00737DD4" w:rsidRDefault="003D52DD" w:rsidP="005F3725">
      <w:pPr>
        <w:pStyle w:val="Nidungvnbn"/>
      </w:pPr>
      <w:r>
        <w:t xml:space="preserve">Các chức năng của hệ thống với thực thể là chia sẻ, tạo, xóa. Khi thực thể được chia sẻ với người dùng có tài khoản ví dụ là username </w:t>
      </w:r>
      <w:r w:rsidR="00A2089E">
        <w:t>thì hệ thống sẽ ghi nhận vào bảng “chia sẻ”, một tài khoản có thể được nhận chia sẻ nhiều thực thể và ngược lại một thực thể cũng có thể được chia cho nhiều tài khoản.</w:t>
      </w:r>
      <w:r w:rsidR="00FE5247">
        <w:t xml:space="preserve"> Ngoài ra, còn có chức năng chia sẻ qua đường dẫn liên kết, trong trường hợp này để tránh lộ thông tin, hệ thống sẽ sinh ra một idread được dùng làm tham số để mở thực thể qua đường dẫn. Để tăng độ riêng tư cho thực thể của mình, người dùng có thể cài đặt mật khẩu, hoặc đặt “</w:t>
      </w:r>
      <w:r w:rsidR="00FE5247" w:rsidRPr="00FE5247">
        <w:t xml:space="preserve">quyền </w:t>
      </w:r>
      <w:r w:rsidR="00FE5247">
        <w:t>truy cập” thành chỉ những người được chọn mới có thể mở. Khi người dùng xóa một thực thể nào đó, thực thể đó sẽ không bị xóa ngay lập tức, vì có thể chỉ là xóa nhầm, vì thế chúng sẽ được ẩn trong trình quản lý – chuyển “trạng thái” về thành đã xóa, và đưa vào “thùng rác”. Nếu thực thể ở trong thùng rác hơn 30 ngày, hệ thống sẽ xóa vĩnh viễn thực thể đó.</w:t>
      </w:r>
    </w:p>
    <w:p w14:paraId="6C6FCF8C" w14:textId="6A506D33" w:rsidR="003D52DD" w:rsidRDefault="00FE5247" w:rsidP="005F3725">
      <w:pPr>
        <w:pStyle w:val="Nidungvnbn"/>
      </w:pPr>
      <w:r>
        <w:t>Tiếp đến, bảng “black list” tuy không thể hiện trên sơ đồ không có nhiều liên kết, tuy nhiên nó lại có ảnh hưởng khá lớn đối với người sử dụng hệ thống. Nó lưu trữ các định dạng tập tin mà người dùng không được phép tải lên hệ thống. Admin có thể thêm, xóa, sửa những thông tin này.</w:t>
      </w:r>
    </w:p>
    <w:p w14:paraId="2A7A35B7" w14:textId="04CAB4F8" w:rsidR="00814845" w:rsidRDefault="00D40A7A" w:rsidP="005F3725">
      <w:pPr>
        <w:pStyle w:val="Nidungvnbn"/>
      </w:pPr>
      <w:r w:rsidRPr="00D40A7A">
        <w:lastRenderedPageBreak/>
        <w:drawing>
          <wp:inline distT="0" distB="0" distL="0" distR="0" wp14:anchorId="6F8D48D6" wp14:editId="24809994">
            <wp:extent cx="5791835" cy="232791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327910"/>
                    </a:xfrm>
                    <a:prstGeom prst="rect">
                      <a:avLst/>
                    </a:prstGeom>
                  </pic:spPr>
                </pic:pic>
              </a:graphicData>
            </a:graphic>
          </wp:inline>
        </w:drawing>
      </w:r>
    </w:p>
    <w:p w14:paraId="6E45C26B" w14:textId="2AD74BBA" w:rsidR="00814845" w:rsidRPr="005F3725" w:rsidRDefault="00814845" w:rsidP="00814845">
      <w:pPr>
        <w:pStyle w:val="Chuthich"/>
      </w:pPr>
      <w:bookmarkStart w:id="23" w:name="_Toc41860365"/>
      <w:r>
        <w:t>Hình 3.2 Sơ đồ chức năng hệ thống</w:t>
      </w:r>
      <w:bookmarkEnd w:id="23"/>
    </w:p>
    <w:p w14:paraId="4BBB87D4" w14:textId="36ED331E" w:rsidR="00DC3448" w:rsidRPr="00DC3448" w:rsidRDefault="00DC3448" w:rsidP="00DC3448">
      <w:pPr>
        <w:pStyle w:val="Tiumccp1"/>
      </w:pPr>
      <w:bookmarkStart w:id="24" w:name="_Toc41860340"/>
      <w:r>
        <w:t>3.2 Hiện thực hệ thống</w:t>
      </w:r>
      <w:bookmarkEnd w:id="24"/>
    </w:p>
    <w:p w14:paraId="53420759" w14:textId="65E8E455" w:rsidR="00814845" w:rsidRDefault="00814845" w:rsidP="004D6679">
      <w:pPr>
        <w:pStyle w:val="Nidungvnbn"/>
      </w:pPr>
      <w:r>
        <w:t>Phần đầu tiên của trang web tôi thực hiện là về giao diện, sử dụng ngôn ngữ phổ biến nhất đó là HTML, CSS và JavaScript. Tiếp đến hệ cơ sở dữ liệu được chọn là MySQL, thực hiện tạo cấu trúc dựa vào hình 3.1, và thêm một tài khoản có quyền là admin vào database. T</w:t>
      </w:r>
      <w:r w:rsidRPr="00814845">
        <w:t>ôi sử dụng ngôn ngữ PHP để thực hiện xử lý bên trong hệ thống</w:t>
      </w:r>
      <w:r w:rsidR="00D666F6">
        <w:t>, và đa số các kiểm tra tính hợp lệ được thực hiện ở phía client nhằm giảm tải cho máy chủ</w:t>
      </w:r>
      <w:r w:rsidRPr="00814845">
        <w:t>.</w:t>
      </w:r>
    </w:p>
    <w:p w14:paraId="5F09186F" w14:textId="0A53A99D" w:rsidR="00814845" w:rsidRDefault="00814845" w:rsidP="004D6679">
      <w:pPr>
        <w:pStyle w:val="Nidungvnbn"/>
      </w:pPr>
      <w:r>
        <w:t xml:space="preserve">Để có tài khoản đăng nhập, cần phải có chức năng đăng ký trước. Quá trình đăng ký </w:t>
      </w:r>
      <w:r w:rsidR="00D666F6">
        <w:t>được thực hiện như ở hình 3.2. Trước hết lấy thông tin được người dùng nhập vào fomr đăng ký và kiểm tra tính hợp lệ của nó ở phía client trước khi gửi</w:t>
      </w:r>
      <w:r>
        <w:t xml:space="preserve"> </w:t>
      </w:r>
      <w:r w:rsidR="00D666F6">
        <w:t>cho máy chủ thực hiện đăng ký. Máy chủ trước khi nhập những thông tin đó vào hệ cơ sở dữ liệu, máy chủ sẽ kiểm tra tài khoản đã có tồn tại hay chưa, nếu đã có thì sẽ trả về thông báo cho người dùng, và tài khoản đó không được đăng ký. Nếu thông tin đều hợp lệ, máy chủ sẽ tạo một thư mục mới, và cấp quyền cho tài khoản mới được thao tác với nó.</w:t>
      </w:r>
    </w:p>
    <w:p w14:paraId="469EAA73" w14:textId="26562888" w:rsidR="00D666F6" w:rsidRDefault="00D666F6" w:rsidP="004D6679">
      <w:pPr>
        <w:pStyle w:val="Nidungvnbn"/>
      </w:pPr>
      <w:r>
        <w:t xml:space="preserve">Để sử dụng dịch vụ, hệ thống bắt buộc người dùng phải được đăng nhập. Khi người dùng submit tài khoản, mật khẩu, mật khẩu sẽ được mã hóa trước khi được gửi đi. Bên máy chủ sẽ lấy ra mật khẩu của tài khoản đó từ database và so với mật khẩu người </w:t>
      </w:r>
      <w:r>
        <w:lastRenderedPageBreak/>
        <w:t>dùng đã nhập. Nếu tài khoản mà mật khẩu chính xác, hệ thống sẽ gán session và cho phép người dùng truy cập vào trang web.</w:t>
      </w:r>
    </w:p>
    <w:p w14:paraId="525D9DEC" w14:textId="511E0D83" w:rsidR="00D666F6" w:rsidRDefault="006B7A72" w:rsidP="004D6679">
      <w:pPr>
        <w:pStyle w:val="Nidungvnbn"/>
      </w:pPr>
      <w:r>
        <w:t>Chức năng tải lên, trước khi tải lên lên máy chủ, phía client sẽ kiểm tra tính hợp lệ của tập tin. Phía client sẽ yêu cầu máy chủ gửi về những giới hạn, máy chủ sẽ lấy ra các giới hạn từ database, gồm có dung lượng tải lên tối đa của tài khoản đó, và các định dạng không được tải lên lên trong bảng black list, rồi trả về cho phía client. Nếu tập tin hợp lệ quá trính tải lên sẽ được bắt đầu. Khi tải lên tập được lưu tạm thời dưới dạng *.tmp vì thế cần phải di chuyển tập tin đó về thư mục của người dùng chọn.</w:t>
      </w:r>
    </w:p>
    <w:p w14:paraId="08F942D2" w14:textId="2C083A15" w:rsidR="006B7A72" w:rsidRDefault="006B7A72" w:rsidP="004D6679">
      <w:pPr>
        <w:pStyle w:val="Nidungvnbn"/>
      </w:pPr>
      <w:r>
        <w:t>Chức năng tạo thư mục, ở phía client người dùng sẽ nhập tên thư mục muốn tạo, sau đó gửi về cho máy chủ. Máy chủ sẽ thực hiện kiểm tra tên thư mục đó có hợp lệ hay không (không được chứa các ký tự đặc biệt)</w:t>
      </w:r>
      <w:r w:rsidR="006D7C78">
        <w:t xml:space="preserve"> và đã tồn tại thư mục đó chưa</w:t>
      </w:r>
      <w:r>
        <w:t xml:space="preserve">. </w:t>
      </w:r>
      <w:r w:rsidR="006D7C78">
        <w:t>Nếu tên không hợp lệ hoặc đã tồn tại máy chủ sẽ trả thông báo về client và không tạo thư mục đó. Ngược lại, hệ thống tạo thư mục và lưu thông tin của nó vào database.</w:t>
      </w:r>
      <w:r w:rsidR="009E4B0D">
        <w:t xml:space="preserve"> Chức năng đổi tên cũng được thực hiện tương tự.</w:t>
      </w:r>
    </w:p>
    <w:p w14:paraId="52A90D6C" w14:textId="1652CC0D" w:rsidR="00D40A7A" w:rsidRDefault="00D40A7A" w:rsidP="004D6679">
      <w:pPr>
        <w:pStyle w:val="Nidungvnbn"/>
      </w:pPr>
      <w:r>
        <w:t xml:space="preserve">Người dùng có thể thay đổi các vị trí của tập tin hoặc thư mục. Ở phía client, người dùng chọn thực thể và nơi được đặt lại, gửi về cho phía sever. Phía máy chủ sẽ thực hiện kiểm tra, nếu là tập tin thì phía sever chỉ cần di chuyển tập tin đến nơi được chỉ định và cập nhật thông tin. Ngược lại, nếu là thư mục sẽ xử lý hơi khó hơn một chút, đầu tiên máy chủ sẽ di chuyển thư mục trong hệ thống. Nếu di chuyển thành công thì lấy ra đường dẫn của thư mục được chọn, sau đó dùng nó để lấy ra tất cả các thực thể là con của nó. </w:t>
      </w:r>
      <w:r w:rsidR="00A1400E">
        <w:t xml:space="preserve">Sau đó cập nhật lại thông tin của toàn bộ chúng. </w:t>
      </w:r>
    </w:p>
    <w:p w14:paraId="0D84DEFE" w14:textId="6AB54B19" w:rsidR="00A1400E" w:rsidRDefault="00A1400E" w:rsidP="004D6679">
      <w:pPr>
        <w:pStyle w:val="Nidungvnbn"/>
      </w:pPr>
      <w:r w:rsidRPr="00A1400E">
        <w:lastRenderedPageBreak/>
        <w:drawing>
          <wp:inline distT="0" distB="0" distL="0" distR="0" wp14:anchorId="480EE4A9" wp14:editId="67A46EF8">
            <wp:extent cx="5791835" cy="269113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691130"/>
                    </a:xfrm>
                    <a:prstGeom prst="rect">
                      <a:avLst/>
                    </a:prstGeom>
                  </pic:spPr>
                </pic:pic>
              </a:graphicData>
            </a:graphic>
          </wp:inline>
        </w:drawing>
      </w:r>
    </w:p>
    <w:p w14:paraId="1ADFDB9D" w14:textId="51D0A799" w:rsidR="006D7C78" w:rsidRDefault="00A1400E" w:rsidP="00A1400E">
      <w:pPr>
        <w:pStyle w:val="Chuthich"/>
      </w:pPr>
      <w:bookmarkStart w:id="25" w:name="_Toc41860366"/>
      <w:r>
        <w:t>Hình 3.3 Mã nguồn thao tác cập nhật thông tin</w:t>
      </w:r>
      <w:bookmarkEnd w:id="25"/>
    </w:p>
    <w:p w14:paraId="187DF17C" w14:textId="77777777" w:rsidR="008C42DE" w:rsidRDefault="00A1400E" w:rsidP="004D6679">
      <w:pPr>
        <w:pStyle w:val="Nidungvnbn"/>
      </w:pPr>
      <w:r>
        <w:t>Chức năng xóa thực thể, phía client sẽ chọn thực thể và gửi thông tin về máy chủ. Máy chủ sẽ không xóa ngay thực thể này mà chuyển trang thái của nó sang đã xóa, lúc này ở duyệt chính của người dùng không thể thấy nhưng thực thể này, mà phải chuyển sang duyệt “thùng rác”. Các thực thể này có thể được khôi phục hoặc sẽ bị xóa vĩnh viễn, nếu thực thể không được khôi phục trong vòng 30 ngày, hệ thống sẽ xóa bỏ vĩnh viễn thực thể đó. Nếu là khôi phục thì máy chủ chỉ cần thay đổi trạng thái lại, ngược lại nếu chọn xóa vĩnh viễn</w:t>
      </w:r>
      <w:r w:rsidR="00F111C2">
        <w:t xml:space="preserve"> máy chủ sẽ xóa nó ra khỏi không gian lưu trữ. Nếu thực thể là thư mục thì sẽ xóa tất cả các thực thể con của nó.</w:t>
      </w:r>
    </w:p>
    <w:p w14:paraId="3082C8B4" w14:textId="1A5DB88E" w:rsidR="00F111C2" w:rsidRDefault="00F111C2" w:rsidP="004D6679">
      <w:pPr>
        <w:pStyle w:val="Nidungvnbn"/>
      </w:pPr>
      <w:r>
        <w:rPr>
          <w:noProof/>
        </w:rPr>
        <w:lastRenderedPageBreak/>
        <w:drawing>
          <wp:inline distT="0" distB="0" distL="0" distR="0" wp14:anchorId="507A72E6" wp14:editId="72208605">
            <wp:extent cx="5785485" cy="5421630"/>
            <wp:effectExtent l="0" t="0" r="5715"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85485" cy="5421630"/>
                    </a:xfrm>
                    <a:prstGeom prst="rect">
                      <a:avLst/>
                    </a:prstGeom>
                    <a:noFill/>
                    <a:ln>
                      <a:noFill/>
                    </a:ln>
                  </pic:spPr>
                </pic:pic>
              </a:graphicData>
            </a:graphic>
          </wp:inline>
        </w:drawing>
      </w:r>
    </w:p>
    <w:p w14:paraId="423C1801" w14:textId="4F1DBF6C" w:rsidR="00F111C2" w:rsidRDefault="00F111C2" w:rsidP="00F111C2">
      <w:pPr>
        <w:pStyle w:val="Chuthich"/>
      </w:pPr>
      <w:bookmarkStart w:id="26" w:name="_Toc41860367"/>
      <w:r>
        <w:t xml:space="preserve">Hình 3.4 Mã nguồn </w:t>
      </w:r>
      <w:r w:rsidR="00C05835">
        <w:t>xóa vĩnh viễn thư mục</w:t>
      </w:r>
      <w:bookmarkEnd w:id="26"/>
    </w:p>
    <w:p w14:paraId="43458480" w14:textId="37F4678D" w:rsidR="008C42DE" w:rsidRPr="008C42DE" w:rsidRDefault="008C42DE" w:rsidP="008C42DE">
      <w:pPr>
        <w:pStyle w:val="Nidungvnbn"/>
      </w:pPr>
      <w:r>
        <w:t>Các thực thể có thể được người dùng chia sẻ qua hai hình thức, chọn chính xác người được chia sẻ và chia sẻ qua đường dẫn. Chức năng này cũng hoạt động tương tự các chức năng trước. Người dùng chọn thực thể, gửi về cho máy chủ, máy chủ sẽ cập nhật dữ liệu trong database.</w:t>
      </w:r>
    </w:p>
    <w:p w14:paraId="11377B20" w14:textId="77777777" w:rsidR="008C42DE" w:rsidRDefault="008C42DE" w:rsidP="004D6679">
      <w:pPr>
        <w:pStyle w:val="Nidungvnbn"/>
      </w:pPr>
      <w:r w:rsidRPr="008C42DE">
        <w:lastRenderedPageBreak/>
        <w:t xml:space="preserve">Những gì admin có thể thực hiện đó là, xem dữ liệu của người dùng và đặt các giới hạn cho các loại tài khoản, và có các chức năng như người dùng. </w:t>
      </w:r>
      <w:r>
        <w:t>Về cơ bản nó cũng giống như các chức năng khác, thay đổi cơ sở dữ liệu thông qua giao diện web.</w:t>
      </w:r>
    </w:p>
    <w:p w14:paraId="59644800" w14:textId="4A1CDBF0" w:rsidR="004D6679" w:rsidRDefault="004D6679" w:rsidP="004D6679">
      <w:pPr>
        <w:pStyle w:val="Nidungvnbn"/>
      </w:pPr>
      <w:r>
        <w:br w:type="page"/>
      </w:r>
    </w:p>
    <w:p w14:paraId="74E00883" w14:textId="05EDE504" w:rsidR="00120CA8" w:rsidRDefault="00120CA8" w:rsidP="00120CA8">
      <w:pPr>
        <w:pStyle w:val="Chng"/>
      </w:pPr>
      <w:bookmarkStart w:id="27" w:name="_Toc41860341"/>
      <w:r>
        <w:lastRenderedPageBreak/>
        <w:t>CHƯƠNG 4</w:t>
      </w:r>
      <w:r w:rsidRPr="00120CA8">
        <w:t>: KẾT QUẢ ĐẠT ĐƯỢC</w:t>
      </w:r>
      <w:bookmarkEnd w:id="27"/>
    </w:p>
    <w:p w14:paraId="47476A6E" w14:textId="51E240EA" w:rsidR="00120CA8" w:rsidRDefault="00120CA8" w:rsidP="00120CA8">
      <w:pPr>
        <w:pStyle w:val="Tiumccp1"/>
      </w:pPr>
      <w:bookmarkStart w:id="28" w:name="_Toc41860342"/>
      <w:r>
        <w:t>3.1 Giao diện trang chủ</w:t>
      </w:r>
      <w:bookmarkEnd w:id="28"/>
    </w:p>
    <w:p w14:paraId="6FE139AE" w14:textId="1D85D181" w:rsidR="00120CA8" w:rsidRDefault="00120CA8" w:rsidP="00120CA8">
      <w:pPr>
        <w:pStyle w:val="Nidungvnbn"/>
      </w:pPr>
      <w:r>
        <w:t>Khi truy cập trang web trang đăng nhập sẽ có giao diện như sau:</w:t>
      </w:r>
    </w:p>
    <w:p w14:paraId="59435D6E" w14:textId="7290315C" w:rsidR="00120CA8" w:rsidRDefault="00120CA8" w:rsidP="00120CA8">
      <w:pPr>
        <w:pStyle w:val="Nidungvnbn"/>
      </w:pPr>
      <w:r w:rsidRPr="00120CA8">
        <w:drawing>
          <wp:inline distT="0" distB="0" distL="0" distR="0" wp14:anchorId="20C299B3" wp14:editId="5D8E2573">
            <wp:extent cx="5791835" cy="272415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724150"/>
                    </a:xfrm>
                    <a:prstGeom prst="rect">
                      <a:avLst/>
                    </a:prstGeom>
                  </pic:spPr>
                </pic:pic>
              </a:graphicData>
            </a:graphic>
          </wp:inline>
        </w:drawing>
      </w:r>
    </w:p>
    <w:p w14:paraId="1D1351B2" w14:textId="77777777" w:rsidR="00120CA8" w:rsidRDefault="00120CA8" w:rsidP="00120CA8">
      <w:pPr>
        <w:pStyle w:val="Chuthich"/>
      </w:pPr>
      <w:bookmarkStart w:id="29" w:name="_Toc41860368"/>
      <w:r>
        <w:t>Hình 4.1 Giao diện đăng nhập</w:t>
      </w:r>
      <w:bookmarkEnd w:id="29"/>
    </w:p>
    <w:p w14:paraId="05FB1B6F" w14:textId="45EBED87" w:rsidR="00120CA8" w:rsidRDefault="00120CA8" w:rsidP="00120CA8">
      <w:pPr>
        <w:pStyle w:val="Nidungvnbn"/>
      </w:pPr>
      <w:r>
        <w:t>Để chuyển sang giao diện đăng ký thì ta chỉ nhấp vào chữ “Sign Up”, ở đây giống như một form đăng ký nhanh, chỉ cần nhập những thông tin cơ bản bắt buộc.</w:t>
      </w:r>
    </w:p>
    <w:p w14:paraId="2A4BEFE4" w14:textId="77777777" w:rsidR="00120CA8" w:rsidRDefault="00120CA8" w:rsidP="00120CA8">
      <w:pPr>
        <w:pStyle w:val="Nidungvnbn"/>
      </w:pPr>
      <w:r w:rsidRPr="00120CA8">
        <w:drawing>
          <wp:inline distT="0" distB="0" distL="0" distR="0" wp14:anchorId="06AFBCBC" wp14:editId="6F052A22">
            <wp:extent cx="5791835" cy="2720340"/>
            <wp:effectExtent l="0" t="0" r="0" b="381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720340"/>
                    </a:xfrm>
                    <a:prstGeom prst="rect">
                      <a:avLst/>
                    </a:prstGeom>
                  </pic:spPr>
                </pic:pic>
              </a:graphicData>
            </a:graphic>
          </wp:inline>
        </w:drawing>
      </w:r>
    </w:p>
    <w:p w14:paraId="73047C7E" w14:textId="77777777" w:rsidR="00120CA8" w:rsidRDefault="00120CA8" w:rsidP="00120CA8">
      <w:pPr>
        <w:pStyle w:val="Chuthich"/>
      </w:pPr>
      <w:bookmarkStart w:id="30" w:name="_Toc41860369"/>
      <w:r>
        <w:t>Hình 4.2 Giao diện đăng ký</w:t>
      </w:r>
      <w:bookmarkEnd w:id="30"/>
    </w:p>
    <w:p w14:paraId="43289B18" w14:textId="768EEFA3" w:rsidR="00670BD0" w:rsidRDefault="00670BD0" w:rsidP="00120CA8">
      <w:pPr>
        <w:pStyle w:val="Nidungvnbn"/>
      </w:pPr>
      <w:r>
        <w:lastRenderedPageBreak/>
        <w:t xml:space="preserve">Sau khi đăng nhập giao diện của người dùng sẽ có giao diện giống với Google Drive thực sự mà nói tôi tham khảo </w:t>
      </w:r>
      <w:r w:rsidRPr="00670BD0">
        <w:t>Google Drive</w:t>
      </w:r>
      <w:r>
        <w:t xml:space="preserve"> khá nhiều sau:</w:t>
      </w:r>
    </w:p>
    <w:p w14:paraId="7C7CB689" w14:textId="77777777" w:rsidR="00670BD0" w:rsidRDefault="00120CA8" w:rsidP="00120CA8">
      <w:pPr>
        <w:pStyle w:val="Nidungvnbn"/>
      </w:pPr>
      <w:r w:rsidRPr="00120CA8">
        <w:drawing>
          <wp:inline distT="0" distB="0" distL="0" distR="0" wp14:anchorId="01CBA46B" wp14:editId="7457A22F">
            <wp:extent cx="5791835" cy="272986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729865"/>
                    </a:xfrm>
                    <a:prstGeom prst="rect">
                      <a:avLst/>
                    </a:prstGeom>
                  </pic:spPr>
                </pic:pic>
              </a:graphicData>
            </a:graphic>
          </wp:inline>
        </w:drawing>
      </w:r>
    </w:p>
    <w:p w14:paraId="017311D7" w14:textId="77777777" w:rsidR="00670BD0" w:rsidRDefault="00670BD0" w:rsidP="00670BD0">
      <w:pPr>
        <w:pStyle w:val="Chuthich"/>
      </w:pPr>
      <w:bookmarkStart w:id="31" w:name="_Toc41860370"/>
      <w:r>
        <w:t>Hình 4.3 Giao diện duyệt chính</w:t>
      </w:r>
      <w:bookmarkEnd w:id="31"/>
    </w:p>
    <w:p w14:paraId="7BEA7DB3" w14:textId="77777777" w:rsidR="00670BD0" w:rsidRDefault="00670BD0" w:rsidP="00670BD0">
      <w:pPr>
        <w:pStyle w:val="Nidungvnbn"/>
      </w:pPr>
      <w:r>
        <w:t xml:space="preserve">Cách sử dụng cũng giống với </w:t>
      </w:r>
      <w:r w:rsidRPr="00670BD0">
        <w:t xml:space="preserve">Google Drive </w:t>
      </w:r>
      <w:r>
        <w:t>thực hiện nhấp chuột phải để mở menu thao tác, trong hình 4.4 các menu thao tác lần lượt là menu thao tác đối với thư mục, menu thao tác với tập tin, menu thao tác với thư mục hiện tại:</w:t>
      </w:r>
    </w:p>
    <w:p w14:paraId="5F4C14BA" w14:textId="77777777" w:rsidR="00670BD0" w:rsidRDefault="00670BD0" w:rsidP="00670BD0">
      <w:pPr>
        <w:pStyle w:val="Nidungvnbn"/>
      </w:pPr>
      <w:r>
        <w:rPr>
          <w:noProof/>
        </w:rPr>
        <w:drawing>
          <wp:inline distT="0" distB="0" distL="0" distR="0" wp14:anchorId="5CEF1E7B" wp14:editId="6C97AFAF">
            <wp:extent cx="5786120" cy="2621280"/>
            <wp:effectExtent l="0" t="0" r="5080" b="762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6120" cy="2621280"/>
                    </a:xfrm>
                    <a:prstGeom prst="rect">
                      <a:avLst/>
                    </a:prstGeom>
                    <a:noFill/>
                    <a:ln>
                      <a:noFill/>
                    </a:ln>
                  </pic:spPr>
                </pic:pic>
              </a:graphicData>
            </a:graphic>
          </wp:inline>
        </w:drawing>
      </w:r>
    </w:p>
    <w:p w14:paraId="1253E916" w14:textId="77777777" w:rsidR="00670BD0" w:rsidRDefault="00670BD0" w:rsidP="00670BD0">
      <w:pPr>
        <w:pStyle w:val="Chuthich"/>
      </w:pPr>
      <w:bookmarkStart w:id="32" w:name="_Toc41860371"/>
      <w:r>
        <w:t>Hình 4.4 Các menu thao tác</w:t>
      </w:r>
      <w:bookmarkEnd w:id="32"/>
    </w:p>
    <w:p w14:paraId="01021E00" w14:textId="77777777" w:rsidR="007D5904" w:rsidRDefault="00670BD0" w:rsidP="00670BD0">
      <w:pPr>
        <w:pStyle w:val="Nidungvnbn"/>
      </w:pPr>
      <w:r>
        <w:lastRenderedPageBreak/>
        <w:t xml:space="preserve">Ở </w:t>
      </w:r>
      <w:r w:rsidR="007D5904">
        <w:t>thanh bên hiển thị các duyệt, để chuyển duyệt ta có thể chọn ở đây, ngay bên dưới hiển thị thông tin lưu trữ của người dùng. Khi ta chọn xem chi tiết một thực thể nào đó nó sẽ được hiển thị thanh bên này:</w:t>
      </w:r>
    </w:p>
    <w:p w14:paraId="0C60EEFF" w14:textId="77777777" w:rsidR="007D5904" w:rsidRDefault="007D5904" w:rsidP="00670BD0">
      <w:pPr>
        <w:pStyle w:val="Nidungvnbn"/>
      </w:pPr>
      <w:r w:rsidRPr="007D5904">
        <w:drawing>
          <wp:inline distT="0" distB="0" distL="0" distR="0" wp14:anchorId="1FE5DF7E" wp14:editId="6E2523DF">
            <wp:extent cx="5791835" cy="2717800"/>
            <wp:effectExtent l="0" t="0" r="0" b="635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717800"/>
                    </a:xfrm>
                    <a:prstGeom prst="rect">
                      <a:avLst/>
                    </a:prstGeom>
                  </pic:spPr>
                </pic:pic>
              </a:graphicData>
            </a:graphic>
          </wp:inline>
        </w:drawing>
      </w:r>
    </w:p>
    <w:p w14:paraId="79A51B49" w14:textId="73DEF82B" w:rsidR="007D5904" w:rsidRDefault="007D5904" w:rsidP="007D5904">
      <w:pPr>
        <w:pStyle w:val="Chuthich"/>
      </w:pPr>
      <w:bookmarkStart w:id="33" w:name="_Toc41860372"/>
      <w:r>
        <w:t>Hình</w:t>
      </w:r>
      <w:r w:rsidRPr="007D5904">
        <w:t xml:space="preserve"> </w:t>
      </w:r>
      <w:r>
        <w:t xml:space="preserve">4.5 </w:t>
      </w:r>
      <w:r w:rsidR="004756FB">
        <w:t>Giới thiệu thanh bên</w:t>
      </w:r>
      <w:bookmarkEnd w:id="33"/>
    </w:p>
    <w:p w14:paraId="682F7F76" w14:textId="3A4C2640" w:rsidR="007D5904" w:rsidRDefault="007D5904" w:rsidP="00670BD0">
      <w:pPr>
        <w:pStyle w:val="Nidungvnbn"/>
      </w:pPr>
      <w:r>
        <w:t xml:space="preserve">Để mở thực thể ta có thể nhấp vào nó hoặc chọn trong menu thao tác, ngoài ra đối với thư mục có thể sử dụng thanh đường dẫn để trở về những thư mục trước. Để xem </w:t>
      </w:r>
      <w:r w:rsidR="004756FB">
        <w:t>và chỉnh sửa thông tin người dùng ta nhấp vào tên ở bên phải, nó sẽ có giao diện như sau, để chỉnh sử thông tin gì ta nhấp chữ chỉnh sửa ở dòng đấy, và sau khi sửa xong chỉ cần nhấn enter hệ thống sẽ cập nhật. Đối với admin thì sẽ hiện ra giao diên xem tất cả thông tin người dùng.</w:t>
      </w:r>
    </w:p>
    <w:p w14:paraId="766FB310" w14:textId="46D78C92" w:rsidR="004756FB" w:rsidRDefault="004756FB" w:rsidP="00670BD0">
      <w:pPr>
        <w:pStyle w:val="Nidungvnbn"/>
      </w:pPr>
      <w:r w:rsidRPr="004756FB">
        <w:lastRenderedPageBreak/>
        <w:drawing>
          <wp:inline distT="0" distB="0" distL="0" distR="0" wp14:anchorId="70E7A355" wp14:editId="5D5968F3">
            <wp:extent cx="5791835" cy="272669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726690"/>
                    </a:xfrm>
                    <a:prstGeom prst="rect">
                      <a:avLst/>
                    </a:prstGeom>
                  </pic:spPr>
                </pic:pic>
              </a:graphicData>
            </a:graphic>
          </wp:inline>
        </w:drawing>
      </w:r>
    </w:p>
    <w:p w14:paraId="56389FB8" w14:textId="601F8B90" w:rsidR="004756FB" w:rsidRDefault="004756FB" w:rsidP="004756FB">
      <w:pPr>
        <w:pStyle w:val="Chuthich"/>
      </w:pPr>
      <w:bookmarkStart w:id="34" w:name="_Toc41860373"/>
      <w:r>
        <w:t>Hình 4.6 Giao diện xem, sửa đổi thông tin người dùng</w:t>
      </w:r>
      <w:bookmarkEnd w:id="34"/>
    </w:p>
    <w:p w14:paraId="502E70CF" w14:textId="52BD618F" w:rsidR="00120CA8" w:rsidRDefault="00120CA8" w:rsidP="00670BD0">
      <w:pPr>
        <w:pStyle w:val="Nidungvnbn"/>
      </w:pPr>
      <w:r>
        <w:br w:type="page"/>
      </w:r>
    </w:p>
    <w:p w14:paraId="692270F8" w14:textId="2D2B9336" w:rsidR="004756FB" w:rsidRDefault="004756FB" w:rsidP="004756FB">
      <w:pPr>
        <w:pStyle w:val="Chng"/>
      </w:pPr>
      <w:bookmarkStart w:id="35" w:name="_Toc41860343"/>
      <w:r>
        <w:lastRenderedPageBreak/>
        <w:t>CHƯƠNG 5: KẾT LUẬN</w:t>
      </w:r>
      <w:bookmarkEnd w:id="35"/>
    </w:p>
    <w:p w14:paraId="02726724" w14:textId="77777777" w:rsidR="00BB6A9A" w:rsidRDefault="004756FB" w:rsidP="004756FB">
      <w:pPr>
        <w:pStyle w:val="Nidungvnbn"/>
      </w:pPr>
      <w:r>
        <w:t xml:space="preserve">Từ khi lưu trữ trực tuyến ra đời nó nhanh chóng trở thành xu thế, với nhiều tiện lợi cung cấp cho người dùng. Có thể dễ dàng truy xuất dữ liệu, không lo bị mất dữ liệu quan trọng, dễ dàng chia sẻ và di chuyển các dữ liệu. Tuy nhiên, </w:t>
      </w:r>
      <w:r w:rsidR="00BB6A9A">
        <w:t>nhược điểm của loại hình lưu trữ này cũng nguy hiểm không kém, tình trạng dữ liệu có thể bị mất và tính bảo mật của người dùng nếu hệ thống bị lỗi.</w:t>
      </w:r>
    </w:p>
    <w:p w14:paraId="331A5C4E" w14:textId="77777777" w:rsidR="00BB6A9A" w:rsidRDefault="00BB6A9A" w:rsidP="004756FB">
      <w:pPr>
        <w:pStyle w:val="Nidungvnbn"/>
      </w:pPr>
      <w:r>
        <w:t>Do khả năng hạn hẹp những chức năng được liệt kê sao đây tôi vẫn chưa thực hiện được:</w:t>
      </w:r>
    </w:p>
    <w:p w14:paraId="60822A48" w14:textId="73D0222D" w:rsidR="004756FB" w:rsidRDefault="00BB6A9A" w:rsidP="00BB6A9A">
      <w:pPr>
        <w:pStyle w:val="Nidungvnbn"/>
        <w:numPr>
          <w:ilvl w:val="0"/>
          <w:numId w:val="35"/>
        </w:numPr>
      </w:pPr>
      <w:r>
        <w:t>Upload bằng cách kéo thả.</w:t>
      </w:r>
    </w:p>
    <w:p w14:paraId="2AA390DF" w14:textId="5E361C27" w:rsidR="00BB6A9A" w:rsidRDefault="002C429A" w:rsidP="00BB6A9A">
      <w:pPr>
        <w:pStyle w:val="Nidungvnbn"/>
        <w:numPr>
          <w:ilvl w:val="0"/>
          <w:numId w:val="35"/>
        </w:numPr>
      </w:pPr>
      <w:r>
        <w:t>Cho phép lưu về thư mục của người khác chia sẻ.</w:t>
      </w:r>
    </w:p>
    <w:p w14:paraId="0642FEC2" w14:textId="090A0EBC" w:rsidR="002C429A" w:rsidRDefault="002C429A" w:rsidP="00BB6A9A">
      <w:pPr>
        <w:pStyle w:val="Nidungvnbn"/>
        <w:numPr>
          <w:ilvl w:val="0"/>
          <w:numId w:val="35"/>
        </w:numPr>
      </w:pPr>
      <w:r>
        <w:t>Mở được nhiều loại tập tin khác nhau trên web, ví dụ như docx, doc, ppt, pttx,…</w:t>
      </w:r>
    </w:p>
    <w:p w14:paraId="2738AA5C" w14:textId="4711BED9" w:rsidR="002C429A" w:rsidRDefault="002C429A" w:rsidP="002C429A">
      <w:pPr>
        <w:pStyle w:val="Nidungvnbn"/>
        <w:numPr>
          <w:ilvl w:val="0"/>
          <w:numId w:val="35"/>
        </w:numPr>
      </w:pPr>
      <w:r>
        <w:t>Download file đã upload</w:t>
      </w:r>
      <w:r w:rsidR="00B7542F">
        <w:t>.</w:t>
      </w:r>
    </w:p>
    <w:p w14:paraId="754EA8EE" w14:textId="40B009DC" w:rsidR="002C429A" w:rsidRDefault="00B7542F" w:rsidP="00B7542F">
      <w:pPr>
        <w:pStyle w:val="Nidungvnbn"/>
        <w:numPr>
          <w:ilvl w:val="0"/>
          <w:numId w:val="35"/>
        </w:numPr>
      </w:pPr>
      <w:r>
        <w:t>Khả năng responsive trên nhiều thiết bị.</w:t>
      </w:r>
    </w:p>
    <w:p w14:paraId="3C771497" w14:textId="7B4AB1C9" w:rsidR="00B7542F" w:rsidRDefault="00B7542F" w:rsidP="00B7542F">
      <w:pPr>
        <w:pStyle w:val="Nidungvnbn"/>
        <w:numPr>
          <w:ilvl w:val="0"/>
          <w:numId w:val="35"/>
        </w:numPr>
      </w:pPr>
      <w:r>
        <w:t>Modal box thông báo, vẫn sử dụng hàm alert để hiện thông báo lỗi.</w:t>
      </w:r>
    </w:p>
    <w:p w14:paraId="46548623" w14:textId="57D6A4EE" w:rsidR="004756FB" w:rsidRDefault="004756FB">
      <w:pPr>
        <w:spacing w:after="200" w:line="276" w:lineRule="auto"/>
        <w:rPr>
          <w:sz w:val="26"/>
          <w:szCs w:val="26"/>
        </w:rPr>
      </w:pPr>
      <w:r>
        <w:br w:type="page"/>
      </w:r>
    </w:p>
    <w:p w14:paraId="12A22D11" w14:textId="618042C0" w:rsidR="00BF09C2" w:rsidRDefault="004D6679" w:rsidP="00D82A11">
      <w:pPr>
        <w:pStyle w:val="Tiucctrangmu"/>
      </w:pPr>
      <w:bookmarkStart w:id="36" w:name="_Toc41155178"/>
      <w:bookmarkStart w:id="37" w:name="_Toc41860344"/>
      <w:r>
        <w:lastRenderedPageBreak/>
        <w:t>TÀI LIỆU THAM KHẢO</w:t>
      </w:r>
      <w:bookmarkEnd w:id="36"/>
      <w:bookmarkEnd w:id="37"/>
    </w:p>
    <w:p w14:paraId="5A48C351" w14:textId="2677D579" w:rsidR="00BF09C2" w:rsidRDefault="00BF09C2" w:rsidP="00BF09C2">
      <w:pPr>
        <w:pStyle w:val="Nidungvnbn"/>
        <w:rPr>
          <w:b/>
          <w:sz w:val="28"/>
        </w:rPr>
      </w:pPr>
      <w:r w:rsidRPr="00BF09C2">
        <w:rPr>
          <w:b/>
          <w:sz w:val="28"/>
        </w:rPr>
        <w:t>Tiếng Anh</w:t>
      </w:r>
    </w:p>
    <w:p w14:paraId="141BB6CB" w14:textId="77777777" w:rsidR="00D82A11" w:rsidRPr="008027BF" w:rsidRDefault="00D82A11" w:rsidP="008027BF">
      <w:pPr>
        <w:pStyle w:val="DanhmucTailiuThamkhao"/>
        <w:numPr>
          <w:ilvl w:val="0"/>
          <w:numId w:val="36"/>
        </w:numPr>
        <w:rPr>
          <w:noProof/>
          <w:sz w:val="26"/>
        </w:rPr>
      </w:pPr>
      <w:r w:rsidRPr="008027BF">
        <w:rPr>
          <w:sz w:val="26"/>
        </w:rPr>
        <w:fldChar w:fldCharType="begin"/>
      </w:r>
      <w:r w:rsidRPr="008027BF">
        <w:rPr>
          <w:sz w:val="26"/>
        </w:rPr>
        <w:instrText xml:space="preserve"> BIBLIOGRAPHY  \l 1033 </w:instrText>
      </w:r>
      <w:r w:rsidRPr="008027BF">
        <w:rPr>
          <w:sz w:val="26"/>
        </w:rPr>
        <w:fldChar w:fldCharType="separate"/>
      </w:r>
      <w:r w:rsidRPr="008027BF">
        <w:rPr>
          <w:i/>
          <w:iCs/>
          <w:noProof/>
          <w:sz w:val="26"/>
        </w:rPr>
        <w:t>CSS Introduction</w:t>
      </w:r>
      <w:r w:rsidRPr="008027BF">
        <w:rPr>
          <w:noProof/>
          <w:sz w:val="26"/>
        </w:rPr>
        <w:t>. (n.d.). Retrieved from geeksforgeeks: https://www.geeksforgeeks.org/css-introduction/</w:t>
      </w:r>
    </w:p>
    <w:p w14:paraId="0640494A" w14:textId="77777777" w:rsidR="00D82A11" w:rsidRPr="008027BF" w:rsidRDefault="00D82A11" w:rsidP="008027BF">
      <w:pPr>
        <w:pStyle w:val="DanhmucTailiuThamkhao"/>
        <w:numPr>
          <w:ilvl w:val="0"/>
          <w:numId w:val="36"/>
        </w:numPr>
        <w:rPr>
          <w:noProof/>
          <w:sz w:val="26"/>
        </w:rPr>
      </w:pPr>
      <w:r w:rsidRPr="008027BF">
        <w:rPr>
          <w:i/>
          <w:iCs/>
          <w:noProof/>
          <w:sz w:val="26"/>
        </w:rPr>
        <w:t>HTML | Introduction</w:t>
      </w:r>
      <w:r w:rsidRPr="008027BF">
        <w:rPr>
          <w:noProof/>
          <w:sz w:val="26"/>
        </w:rPr>
        <w:t>. (n.d.). Retrieved from geeksforgeeks: https://www.geeksforgeeks.org/html-introduction/</w:t>
      </w:r>
    </w:p>
    <w:p w14:paraId="6B48508E" w14:textId="77777777" w:rsidR="00D82A11" w:rsidRPr="008027BF" w:rsidRDefault="00D82A11" w:rsidP="008027BF">
      <w:pPr>
        <w:pStyle w:val="DanhmucTailiuThamkhao"/>
        <w:numPr>
          <w:ilvl w:val="0"/>
          <w:numId w:val="36"/>
        </w:numPr>
        <w:rPr>
          <w:noProof/>
          <w:sz w:val="26"/>
        </w:rPr>
      </w:pPr>
      <w:r w:rsidRPr="008027BF">
        <w:rPr>
          <w:i/>
          <w:iCs/>
          <w:noProof/>
          <w:sz w:val="26"/>
        </w:rPr>
        <w:t>Introduction</w:t>
      </w:r>
      <w:r w:rsidRPr="008027BF">
        <w:rPr>
          <w:noProof/>
          <w:sz w:val="26"/>
        </w:rPr>
        <w:t>. (n.d.). Retrieved from Resources for developers, by developers.: https://developer.mozilla.org/en-US/docs/Web/JavaScript/Guide/Introduction</w:t>
      </w:r>
    </w:p>
    <w:p w14:paraId="50474C06" w14:textId="77777777" w:rsidR="00D82A11" w:rsidRPr="008027BF" w:rsidRDefault="00D82A11" w:rsidP="008027BF">
      <w:pPr>
        <w:pStyle w:val="DanhmucTailiuThamkhao"/>
        <w:numPr>
          <w:ilvl w:val="0"/>
          <w:numId w:val="36"/>
        </w:numPr>
        <w:rPr>
          <w:noProof/>
          <w:sz w:val="26"/>
        </w:rPr>
      </w:pPr>
      <w:r w:rsidRPr="008027BF">
        <w:rPr>
          <w:i/>
          <w:iCs/>
          <w:noProof/>
          <w:sz w:val="26"/>
        </w:rPr>
        <w:t>jQuery | Introduction</w:t>
      </w:r>
      <w:r w:rsidRPr="008027BF">
        <w:rPr>
          <w:noProof/>
          <w:sz w:val="26"/>
        </w:rPr>
        <w:t>. (n.d.). Retrieved from geeksforgeeks: https://www.geeksforgeeks.org/jquery-introduction/</w:t>
      </w:r>
    </w:p>
    <w:p w14:paraId="476F8B50" w14:textId="631C3A15" w:rsidR="00BF09C2" w:rsidRPr="00BF09C2" w:rsidRDefault="00D82A11" w:rsidP="008027BF">
      <w:pPr>
        <w:pStyle w:val="Nidungvnbn"/>
        <w:ind w:firstLine="0"/>
      </w:pPr>
      <w:r w:rsidRPr="008027BF">
        <w:rPr>
          <w:sz w:val="28"/>
        </w:rPr>
        <w:fldChar w:fldCharType="end"/>
      </w:r>
    </w:p>
    <w:p w14:paraId="5E4556BA" w14:textId="1C8EF36E" w:rsidR="00BF09C2" w:rsidRPr="00BF09C2" w:rsidRDefault="00BF09C2" w:rsidP="00BF09C2">
      <w:pPr>
        <w:pStyle w:val="Nidungvnbn"/>
      </w:pPr>
    </w:p>
    <w:sectPr w:rsidR="00BF09C2" w:rsidRPr="00BF09C2" w:rsidSect="00B44FA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50547D" w14:textId="77777777" w:rsidR="00E63E0D" w:rsidRDefault="00E63E0D" w:rsidP="00453AB1">
      <w:r>
        <w:separator/>
      </w:r>
    </w:p>
  </w:endnote>
  <w:endnote w:type="continuationSeparator" w:id="0">
    <w:p w14:paraId="0B657BBE" w14:textId="77777777" w:rsidR="00E63E0D" w:rsidRDefault="00E63E0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5B9FB3" w14:textId="77777777" w:rsidR="00E63E0D" w:rsidRDefault="00E63E0D" w:rsidP="00453AB1">
      <w:r>
        <w:separator/>
      </w:r>
    </w:p>
  </w:footnote>
  <w:footnote w:type="continuationSeparator" w:id="0">
    <w:p w14:paraId="4DDC9906" w14:textId="77777777" w:rsidR="00E63E0D" w:rsidRDefault="00E63E0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1D2B9" w14:textId="77777777" w:rsidR="00B118C8" w:rsidRDefault="00B118C8">
    <w:pPr>
      <w:pStyle w:val="utrang"/>
      <w:jc w:val="center"/>
    </w:pPr>
  </w:p>
  <w:p w14:paraId="423DD794" w14:textId="77777777" w:rsidR="00B118C8" w:rsidRDefault="00B118C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8969511"/>
      <w:docPartObj>
        <w:docPartGallery w:val="Page Numbers (Top of Page)"/>
        <w:docPartUnique/>
      </w:docPartObj>
    </w:sdtPr>
    <w:sdtEndPr/>
    <w:sdtContent>
      <w:p w14:paraId="73EA7537" w14:textId="527E4469" w:rsidR="00B44FA0" w:rsidRDefault="00B44FA0">
        <w:pPr>
          <w:pStyle w:val="utrang"/>
          <w:jc w:val="center"/>
        </w:pPr>
        <w:r>
          <w:fldChar w:fldCharType="begin"/>
        </w:r>
        <w:r>
          <w:instrText>PAGE   \* MERGEFORMAT</w:instrText>
        </w:r>
        <w:r>
          <w:fldChar w:fldCharType="separate"/>
        </w:r>
        <w:r w:rsidR="00460A34" w:rsidRPr="00460A34">
          <w:rPr>
            <w:noProof/>
            <w:lang w:val="vi-VN"/>
          </w:rPr>
          <w:t>2</w:t>
        </w:r>
        <w:r>
          <w:fldChar w:fldCharType="end"/>
        </w:r>
      </w:p>
    </w:sdtContent>
  </w:sdt>
  <w:p w14:paraId="35C89338" w14:textId="77777777" w:rsidR="00DB7595" w:rsidRDefault="00DB7595">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0ECE"/>
    <w:multiLevelType w:val="hybridMultilevel"/>
    <w:tmpl w:val="46C2D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054CE0"/>
    <w:multiLevelType w:val="hybridMultilevel"/>
    <w:tmpl w:val="C9AC5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7B560E"/>
    <w:multiLevelType w:val="multilevel"/>
    <w:tmpl w:val="4E1A8BC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C3A3B3D"/>
    <w:multiLevelType w:val="hybridMultilevel"/>
    <w:tmpl w:val="A028A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4B4083"/>
    <w:multiLevelType w:val="hybridMultilevel"/>
    <w:tmpl w:val="B0100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201C2"/>
    <w:multiLevelType w:val="hybridMultilevel"/>
    <w:tmpl w:val="3FE8F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075F7F"/>
    <w:multiLevelType w:val="multilevel"/>
    <w:tmpl w:val="CC241EF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76B2795"/>
    <w:multiLevelType w:val="hybridMultilevel"/>
    <w:tmpl w:val="533E0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20638D"/>
    <w:multiLevelType w:val="hybridMultilevel"/>
    <w:tmpl w:val="CB7CF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28304B"/>
    <w:multiLevelType w:val="hybridMultilevel"/>
    <w:tmpl w:val="57C0CA0C"/>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9C141D"/>
    <w:multiLevelType w:val="hybridMultilevel"/>
    <w:tmpl w:val="C596C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4C6BB9"/>
    <w:multiLevelType w:val="hybridMultilevel"/>
    <w:tmpl w:val="C80027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681122"/>
    <w:multiLevelType w:val="hybridMultilevel"/>
    <w:tmpl w:val="D1E02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FF78A6"/>
    <w:multiLevelType w:val="hybridMultilevel"/>
    <w:tmpl w:val="B9A22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37517A"/>
    <w:multiLevelType w:val="hybridMultilevel"/>
    <w:tmpl w:val="0CF80C6E"/>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20" w15:restartNumberingAfterBreak="0">
    <w:nsid w:val="42323949"/>
    <w:multiLevelType w:val="hybridMultilevel"/>
    <w:tmpl w:val="E40C3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3EE377C"/>
    <w:multiLevelType w:val="multilevel"/>
    <w:tmpl w:val="8D1A980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7024F5F"/>
    <w:multiLevelType w:val="hybridMultilevel"/>
    <w:tmpl w:val="67906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187EB5"/>
    <w:multiLevelType w:val="hybridMultilevel"/>
    <w:tmpl w:val="61ECE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DC40C86"/>
    <w:multiLevelType w:val="hybridMultilevel"/>
    <w:tmpl w:val="313C4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5810861"/>
    <w:multiLevelType w:val="hybridMultilevel"/>
    <w:tmpl w:val="23DAE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6B6615"/>
    <w:multiLevelType w:val="hybridMultilevel"/>
    <w:tmpl w:val="E4563C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277D6C"/>
    <w:multiLevelType w:val="hybridMultilevel"/>
    <w:tmpl w:val="D7C2E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2292C"/>
    <w:multiLevelType w:val="hybridMultilevel"/>
    <w:tmpl w:val="556C9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DA13B0"/>
    <w:multiLevelType w:val="hybridMultilevel"/>
    <w:tmpl w:val="0D061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5"/>
  </w:num>
  <w:num w:numId="3">
    <w:abstractNumId w:val="30"/>
  </w:num>
  <w:num w:numId="4">
    <w:abstractNumId w:val="34"/>
  </w:num>
  <w:num w:numId="5">
    <w:abstractNumId w:val="1"/>
  </w:num>
  <w:num w:numId="6">
    <w:abstractNumId w:val="11"/>
  </w:num>
  <w:num w:numId="7">
    <w:abstractNumId w:val="27"/>
  </w:num>
  <w:num w:numId="8">
    <w:abstractNumId w:val="32"/>
  </w:num>
  <w:num w:numId="9">
    <w:abstractNumId w:val="3"/>
  </w:num>
  <w:num w:numId="10">
    <w:abstractNumId w:val="16"/>
  </w:num>
  <w:num w:numId="11">
    <w:abstractNumId w:val="33"/>
  </w:num>
  <w:num w:numId="12">
    <w:abstractNumId w:val="5"/>
  </w:num>
  <w:num w:numId="13">
    <w:abstractNumId w:val="9"/>
  </w:num>
  <w:num w:numId="14">
    <w:abstractNumId w:val="21"/>
  </w:num>
  <w:num w:numId="15">
    <w:abstractNumId w:val="14"/>
  </w:num>
  <w:num w:numId="16">
    <w:abstractNumId w:val="24"/>
  </w:num>
  <w:num w:numId="17">
    <w:abstractNumId w:val="6"/>
  </w:num>
  <w:num w:numId="18">
    <w:abstractNumId w:val="8"/>
  </w:num>
  <w:num w:numId="19">
    <w:abstractNumId w:val="26"/>
  </w:num>
  <w:num w:numId="20">
    <w:abstractNumId w:val="23"/>
  </w:num>
  <w:num w:numId="21">
    <w:abstractNumId w:val="0"/>
  </w:num>
  <w:num w:numId="22">
    <w:abstractNumId w:val="31"/>
  </w:num>
  <w:num w:numId="23">
    <w:abstractNumId w:val="4"/>
  </w:num>
  <w:num w:numId="24">
    <w:abstractNumId w:val="18"/>
  </w:num>
  <w:num w:numId="25">
    <w:abstractNumId w:val="12"/>
  </w:num>
  <w:num w:numId="26">
    <w:abstractNumId w:val="10"/>
  </w:num>
  <w:num w:numId="27">
    <w:abstractNumId w:val="22"/>
  </w:num>
  <w:num w:numId="28">
    <w:abstractNumId w:val="29"/>
  </w:num>
  <w:num w:numId="29">
    <w:abstractNumId w:val="35"/>
  </w:num>
  <w:num w:numId="30">
    <w:abstractNumId w:val="17"/>
  </w:num>
  <w:num w:numId="31">
    <w:abstractNumId w:val="28"/>
  </w:num>
  <w:num w:numId="32">
    <w:abstractNumId w:val="15"/>
  </w:num>
  <w:num w:numId="33">
    <w:abstractNumId w:val="20"/>
  </w:num>
  <w:num w:numId="34">
    <w:abstractNumId w:val="13"/>
  </w:num>
  <w:num w:numId="35">
    <w:abstractNumId w:val="19"/>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02B57"/>
    <w:rsid w:val="0000611A"/>
    <w:rsid w:val="000169B1"/>
    <w:rsid w:val="00024496"/>
    <w:rsid w:val="00094C34"/>
    <w:rsid w:val="00094C48"/>
    <w:rsid w:val="000D3F14"/>
    <w:rsid w:val="000F68A9"/>
    <w:rsid w:val="00120CA8"/>
    <w:rsid w:val="00137133"/>
    <w:rsid w:val="001539C4"/>
    <w:rsid w:val="001B3973"/>
    <w:rsid w:val="001C599B"/>
    <w:rsid w:val="00207DC2"/>
    <w:rsid w:val="00214FD4"/>
    <w:rsid w:val="0023649C"/>
    <w:rsid w:val="00237525"/>
    <w:rsid w:val="00247993"/>
    <w:rsid w:val="00252F26"/>
    <w:rsid w:val="0027145F"/>
    <w:rsid w:val="002807AF"/>
    <w:rsid w:val="00291493"/>
    <w:rsid w:val="00291721"/>
    <w:rsid w:val="00291B11"/>
    <w:rsid w:val="00293A9D"/>
    <w:rsid w:val="002A06C7"/>
    <w:rsid w:val="002A54CD"/>
    <w:rsid w:val="002C429A"/>
    <w:rsid w:val="002D4629"/>
    <w:rsid w:val="002D796D"/>
    <w:rsid w:val="002F2A4C"/>
    <w:rsid w:val="00312A97"/>
    <w:rsid w:val="003218FF"/>
    <w:rsid w:val="00335EB1"/>
    <w:rsid w:val="0034165D"/>
    <w:rsid w:val="0035515C"/>
    <w:rsid w:val="003667ED"/>
    <w:rsid w:val="003919F6"/>
    <w:rsid w:val="003B6B4D"/>
    <w:rsid w:val="003C4E61"/>
    <w:rsid w:val="003C7CC3"/>
    <w:rsid w:val="003D52DD"/>
    <w:rsid w:val="003D6DF0"/>
    <w:rsid w:val="00441E09"/>
    <w:rsid w:val="00441E37"/>
    <w:rsid w:val="00453AB1"/>
    <w:rsid w:val="00456E6A"/>
    <w:rsid w:val="00460A34"/>
    <w:rsid w:val="004756FB"/>
    <w:rsid w:val="004A1F3E"/>
    <w:rsid w:val="004A33DF"/>
    <w:rsid w:val="004A7C39"/>
    <w:rsid w:val="004D2A07"/>
    <w:rsid w:val="004D2EFD"/>
    <w:rsid w:val="004D6679"/>
    <w:rsid w:val="004E3C16"/>
    <w:rsid w:val="004F7507"/>
    <w:rsid w:val="00527834"/>
    <w:rsid w:val="00557666"/>
    <w:rsid w:val="00593511"/>
    <w:rsid w:val="00594A25"/>
    <w:rsid w:val="005A0B77"/>
    <w:rsid w:val="005A2CBB"/>
    <w:rsid w:val="005A54B1"/>
    <w:rsid w:val="005B2176"/>
    <w:rsid w:val="005C60C2"/>
    <w:rsid w:val="005D5C20"/>
    <w:rsid w:val="005F3725"/>
    <w:rsid w:val="006247E1"/>
    <w:rsid w:val="00635A97"/>
    <w:rsid w:val="0064189C"/>
    <w:rsid w:val="00650D6A"/>
    <w:rsid w:val="00670BD0"/>
    <w:rsid w:val="006769E5"/>
    <w:rsid w:val="00676C85"/>
    <w:rsid w:val="006A446D"/>
    <w:rsid w:val="006B7A72"/>
    <w:rsid w:val="006D7C78"/>
    <w:rsid w:val="006E04CF"/>
    <w:rsid w:val="006E5A06"/>
    <w:rsid w:val="006F11BF"/>
    <w:rsid w:val="007130C9"/>
    <w:rsid w:val="00730049"/>
    <w:rsid w:val="00730751"/>
    <w:rsid w:val="00737340"/>
    <w:rsid w:val="00737DD4"/>
    <w:rsid w:val="007423AE"/>
    <w:rsid w:val="00742976"/>
    <w:rsid w:val="00776DB8"/>
    <w:rsid w:val="00791EED"/>
    <w:rsid w:val="00793A16"/>
    <w:rsid w:val="007B0B75"/>
    <w:rsid w:val="007B1A23"/>
    <w:rsid w:val="007B5020"/>
    <w:rsid w:val="007B7FF5"/>
    <w:rsid w:val="007D5904"/>
    <w:rsid w:val="007E6AB9"/>
    <w:rsid w:val="007E7FF7"/>
    <w:rsid w:val="007F576B"/>
    <w:rsid w:val="008027BF"/>
    <w:rsid w:val="00810F16"/>
    <w:rsid w:val="00814845"/>
    <w:rsid w:val="00821C66"/>
    <w:rsid w:val="0083631C"/>
    <w:rsid w:val="00867C2D"/>
    <w:rsid w:val="00880D36"/>
    <w:rsid w:val="00890BCE"/>
    <w:rsid w:val="00890CD4"/>
    <w:rsid w:val="008C42DE"/>
    <w:rsid w:val="008E5888"/>
    <w:rsid w:val="008E6453"/>
    <w:rsid w:val="008F20BD"/>
    <w:rsid w:val="009244E5"/>
    <w:rsid w:val="009372C0"/>
    <w:rsid w:val="00942B81"/>
    <w:rsid w:val="00951E96"/>
    <w:rsid w:val="009870BA"/>
    <w:rsid w:val="009937C3"/>
    <w:rsid w:val="009A643B"/>
    <w:rsid w:val="009A7D31"/>
    <w:rsid w:val="009E4B0D"/>
    <w:rsid w:val="00A1400E"/>
    <w:rsid w:val="00A2089E"/>
    <w:rsid w:val="00A21D3D"/>
    <w:rsid w:val="00A5345E"/>
    <w:rsid w:val="00A56C82"/>
    <w:rsid w:val="00A6014B"/>
    <w:rsid w:val="00A629BB"/>
    <w:rsid w:val="00A8633D"/>
    <w:rsid w:val="00A9405D"/>
    <w:rsid w:val="00AC4868"/>
    <w:rsid w:val="00B118C8"/>
    <w:rsid w:val="00B235CF"/>
    <w:rsid w:val="00B34B0F"/>
    <w:rsid w:val="00B44FA0"/>
    <w:rsid w:val="00B53FC6"/>
    <w:rsid w:val="00B62922"/>
    <w:rsid w:val="00B7542F"/>
    <w:rsid w:val="00B7778C"/>
    <w:rsid w:val="00B82BA1"/>
    <w:rsid w:val="00B83AB3"/>
    <w:rsid w:val="00B8489D"/>
    <w:rsid w:val="00B93FEC"/>
    <w:rsid w:val="00BA2807"/>
    <w:rsid w:val="00BB2B2A"/>
    <w:rsid w:val="00BB6A9A"/>
    <w:rsid w:val="00BD2D97"/>
    <w:rsid w:val="00BF09C2"/>
    <w:rsid w:val="00BF335B"/>
    <w:rsid w:val="00C05835"/>
    <w:rsid w:val="00C54141"/>
    <w:rsid w:val="00C56904"/>
    <w:rsid w:val="00C70A1B"/>
    <w:rsid w:val="00C718AA"/>
    <w:rsid w:val="00C73912"/>
    <w:rsid w:val="00C75086"/>
    <w:rsid w:val="00C82D61"/>
    <w:rsid w:val="00C86C51"/>
    <w:rsid w:val="00C8734C"/>
    <w:rsid w:val="00CA1C39"/>
    <w:rsid w:val="00CB0CF8"/>
    <w:rsid w:val="00CD13EC"/>
    <w:rsid w:val="00CD6E63"/>
    <w:rsid w:val="00CE517B"/>
    <w:rsid w:val="00CE5555"/>
    <w:rsid w:val="00CF4956"/>
    <w:rsid w:val="00D002E8"/>
    <w:rsid w:val="00D26FF7"/>
    <w:rsid w:val="00D3344B"/>
    <w:rsid w:val="00D34D21"/>
    <w:rsid w:val="00D35D43"/>
    <w:rsid w:val="00D40A7A"/>
    <w:rsid w:val="00D55C8C"/>
    <w:rsid w:val="00D666F6"/>
    <w:rsid w:val="00D805A0"/>
    <w:rsid w:val="00D81148"/>
    <w:rsid w:val="00D82A11"/>
    <w:rsid w:val="00D904A7"/>
    <w:rsid w:val="00D96BFA"/>
    <w:rsid w:val="00DA0A33"/>
    <w:rsid w:val="00DB7595"/>
    <w:rsid w:val="00DC2276"/>
    <w:rsid w:val="00DC3448"/>
    <w:rsid w:val="00DD74FD"/>
    <w:rsid w:val="00DE3C3F"/>
    <w:rsid w:val="00DF7F64"/>
    <w:rsid w:val="00E015D7"/>
    <w:rsid w:val="00E05914"/>
    <w:rsid w:val="00E15D1D"/>
    <w:rsid w:val="00E2018E"/>
    <w:rsid w:val="00E311F8"/>
    <w:rsid w:val="00E57A00"/>
    <w:rsid w:val="00E63E0D"/>
    <w:rsid w:val="00E73B7F"/>
    <w:rsid w:val="00E73E69"/>
    <w:rsid w:val="00E766EA"/>
    <w:rsid w:val="00E809F5"/>
    <w:rsid w:val="00E817C7"/>
    <w:rsid w:val="00EC3D27"/>
    <w:rsid w:val="00EE3FB1"/>
    <w:rsid w:val="00F07AD3"/>
    <w:rsid w:val="00F07FB0"/>
    <w:rsid w:val="00F111C2"/>
    <w:rsid w:val="00F33C1E"/>
    <w:rsid w:val="00F57CFE"/>
    <w:rsid w:val="00F6183C"/>
    <w:rsid w:val="00F8603A"/>
    <w:rsid w:val="00F95910"/>
    <w:rsid w:val="00FA0719"/>
    <w:rsid w:val="00FB4E64"/>
    <w:rsid w:val="00FE524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3218FF"/>
    <w:pPr>
      <w:spacing w:after="0" w:line="240" w:lineRule="auto"/>
    </w:pPr>
    <w:rPr>
      <w:rFonts w:eastAsia="Times New Roman" w:cs="Times New Roman"/>
      <w:szCs w:val="24"/>
    </w:rPr>
  </w:style>
  <w:style w:type="paragraph" w:styleId="u1">
    <w:name w:val="heading 1"/>
    <w:basedOn w:val="Binhthng"/>
    <w:next w:val="Binhthng"/>
    <w:link w:val="u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rsid w:val="003218FF"/>
    <w:rPr>
      <w:rFonts w:ascii="Tahoma" w:hAnsi="Tahoma" w:cs="Tahoma"/>
      <w:sz w:val="16"/>
      <w:szCs w:val="16"/>
    </w:rPr>
  </w:style>
  <w:style w:type="character" w:customStyle="1" w:styleId="BongchuthichChar">
    <w:name w:val="Bóng chú thích Char"/>
    <w:basedOn w:val="Phngmcinhcuaoanvn"/>
    <w:link w:val="Bongchuthich"/>
    <w:uiPriority w:val="99"/>
    <w:semiHidden/>
    <w:rsid w:val="003218FF"/>
    <w:rPr>
      <w:rFonts w:ascii="Tahoma" w:eastAsia="Times New Roman" w:hAnsi="Tahoma" w:cs="Tahoma"/>
      <w:sz w:val="16"/>
      <w:szCs w:val="16"/>
    </w:rPr>
  </w:style>
  <w:style w:type="character" w:styleId="ThamchiuChuthich">
    <w:name w:val="annotation reference"/>
    <w:basedOn w:val="Phngmcinhcuaoanvn"/>
    <w:unhideWhenUsed/>
    <w:rsid w:val="003218FF"/>
    <w:rPr>
      <w:sz w:val="16"/>
      <w:szCs w:val="16"/>
    </w:rPr>
  </w:style>
  <w:style w:type="paragraph" w:styleId="VnbanChuthich">
    <w:name w:val="annotation text"/>
    <w:basedOn w:val="Binhthng"/>
    <w:link w:val="VnbanChuthichChar"/>
    <w:unhideWhenUsed/>
    <w:rsid w:val="003218FF"/>
    <w:rPr>
      <w:sz w:val="20"/>
      <w:szCs w:val="20"/>
    </w:rPr>
  </w:style>
  <w:style w:type="character" w:customStyle="1" w:styleId="VnbanChuthichChar">
    <w:name w:val="Văn bản Chú thích Char"/>
    <w:basedOn w:val="Phngmcinhcuaoanvn"/>
    <w:link w:val="VnbanChuthich"/>
    <w:rsid w:val="003218FF"/>
    <w:rPr>
      <w:rFonts w:eastAsia="Times New Roman" w:cs="Times New Roman"/>
      <w:sz w:val="20"/>
      <w:szCs w:val="20"/>
    </w:rPr>
  </w:style>
  <w:style w:type="paragraph" w:styleId="ChuChuthich">
    <w:name w:val="annotation subject"/>
    <w:basedOn w:val="VnbanChuthich"/>
    <w:next w:val="VnbanChuthich"/>
    <w:link w:val="ChuChuthichChar"/>
    <w:uiPriority w:val="99"/>
    <w:semiHidden/>
    <w:unhideWhenUsed/>
    <w:rsid w:val="003218FF"/>
    <w:rPr>
      <w:b/>
      <w:bCs/>
    </w:rPr>
  </w:style>
  <w:style w:type="character" w:customStyle="1" w:styleId="ChuChuthichChar">
    <w:name w:val="Chủ đề Chú thích Char"/>
    <w:basedOn w:val="VnbanChuthichChar"/>
    <w:link w:val="ChuChuthich"/>
    <w:uiPriority w:val="99"/>
    <w:semiHidden/>
    <w:rsid w:val="003218FF"/>
    <w:rPr>
      <w:rFonts w:eastAsia="Times New Roman" w:cs="Times New Roman"/>
      <w:b/>
      <w:bCs/>
      <w:sz w:val="20"/>
      <w:szCs w:val="20"/>
    </w:rPr>
  </w:style>
  <w:style w:type="paragraph" w:customStyle="1" w:styleId="Tiucctrangmu">
    <w:name w:val="Tiêu đề các trang mở đầu"/>
    <w:basedOn w:val="Binhthng"/>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Binhthng"/>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Phngmcinhcuaoanvn"/>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Phngmcinhcuaoanvn"/>
    <w:link w:val="Nidungvnbn"/>
    <w:rsid w:val="0064189C"/>
    <w:rPr>
      <w:rFonts w:eastAsia="Times New Roman" w:cs="Times New Roman"/>
      <w:sz w:val="26"/>
      <w:szCs w:val="26"/>
    </w:rPr>
  </w:style>
  <w:style w:type="paragraph" w:styleId="utrang">
    <w:name w:val="header"/>
    <w:basedOn w:val="Binhthng"/>
    <w:link w:val="utrangChar"/>
    <w:uiPriority w:val="99"/>
    <w:unhideWhenUsed/>
    <w:rsid w:val="00453AB1"/>
    <w:pPr>
      <w:tabs>
        <w:tab w:val="center" w:pos="4680"/>
        <w:tab w:val="right" w:pos="9360"/>
      </w:tabs>
    </w:pPr>
  </w:style>
  <w:style w:type="character" w:customStyle="1" w:styleId="utrangChar">
    <w:name w:val="Đầu trang Char"/>
    <w:basedOn w:val="Phngmcinhcuaoanvn"/>
    <w:link w:val="utrang"/>
    <w:uiPriority w:val="99"/>
    <w:rsid w:val="00453AB1"/>
    <w:rPr>
      <w:rFonts w:eastAsia="Times New Roman" w:cs="Times New Roman"/>
      <w:szCs w:val="24"/>
    </w:rPr>
  </w:style>
  <w:style w:type="paragraph" w:styleId="Chntrang">
    <w:name w:val="footer"/>
    <w:basedOn w:val="Binhthng"/>
    <w:link w:val="ChntrangChar"/>
    <w:uiPriority w:val="99"/>
    <w:unhideWhenUsed/>
    <w:rsid w:val="00453AB1"/>
    <w:pPr>
      <w:tabs>
        <w:tab w:val="center" w:pos="4680"/>
        <w:tab w:val="right" w:pos="9360"/>
      </w:tabs>
    </w:pPr>
  </w:style>
  <w:style w:type="character" w:customStyle="1" w:styleId="ChntrangChar">
    <w:name w:val="Chân trang Char"/>
    <w:basedOn w:val="Phngmcinhcuaoanvn"/>
    <w:link w:val="Chntrang"/>
    <w:uiPriority w:val="99"/>
    <w:rsid w:val="00453AB1"/>
    <w:rPr>
      <w:rFonts w:eastAsia="Times New Roman" w:cs="Times New Roman"/>
      <w:szCs w:val="24"/>
    </w:rPr>
  </w:style>
  <w:style w:type="paragraph" w:customStyle="1" w:styleId="Chng">
    <w:name w:val="Chương"/>
    <w:basedOn w:val="Binhthng"/>
    <w:link w:val="ChngChar"/>
    <w:qFormat/>
    <w:rsid w:val="004A7C39"/>
    <w:pPr>
      <w:tabs>
        <w:tab w:val="center" w:pos="6379"/>
      </w:tabs>
      <w:spacing w:line="360" w:lineRule="auto"/>
    </w:pPr>
    <w:rPr>
      <w:b/>
      <w:sz w:val="32"/>
      <w:szCs w:val="32"/>
    </w:rPr>
  </w:style>
  <w:style w:type="paragraph" w:customStyle="1" w:styleId="Tiumccp1">
    <w:name w:val="Tiểu mục cấp 1"/>
    <w:basedOn w:val="Binhthng"/>
    <w:link w:val="Tiumccp1Char"/>
    <w:qFormat/>
    <w:rsid w:val="0064189C"/>
    <w:pPr>
      <w:tabs>
        <w:tab w:val="center" w:pos="6379"/>
      </w:tabs>
      <w:spacing w:line="360" w:lineRule="auto"/>
    </w:pPr>
    <w:rPr>
      <w:b/>
      <w:sz w:val="28"/>
      <w:szCs w:val="28"/>
    </w:rPr>
  </w:style>
  <w:style w:type="character" w:customStyle="1" w:styleId="ChngChar">
    <w:name w:val="Chương Char"/>
    <w:basedOn w:val="Phngmcinhcuaoanvn"/>
    <w:link w:val="Chng"/>
    <w:rsid w:val="004A7C39"/>
    <w:rPr>
      <w:rFonts w:eastAsia="Times New Roman" w:cs="Times New Roman"/>
      <w:b/>
      <w:sz w:val="32"/>
      <w:szCs w:val="32"/>
    </w:rPr>
  </w:style>
  <w:style w:type="paragraph" w:customStyle="1" w:styleId="Tiumccp2">
    <w:name w:val="Tiểu mục cấp 2"/>
    <w:basedOn w:val="Binhthng"/>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Phngmcinhcuaoanvn"/>
    <w:link w:val="Tiumccp1"/>
    <w:rsid w:val="0064189C"/>
    <w:rPr>
      <w:rFonts w:eastAsia="Times New Roman" w:cs="Times New Roman"/>
      <w:b/>
      <w:sz w:val="28"/>
      <w:szCs w:val="28"/>
    </w:rPr>
  </w:style>
  <w:style w:type="paragraph" w:customStyle="1" w:styleId="Tiumccp3">
    <w:name w:val="Tiểu mục cấp 3"/>
    <w:basedOn w:val="Binhthng"/>
    <w:link w:val="Tiumccp3Char"/>
    <w:qFormat/>
    <w:rsid w:val="0064189C"/>
    <w:pPr>
      <w:tabs>
        <w:tab w:val="center" w:pos="6379"/>
      </w:tabs>
      <w:spacing w:line="360" w:lineRule="auto"/>
    </w:pPr>
    <w:rPr>
      <w:sz w:val="28"/>
      <w:szCs w:val="26"/>
    </w:rPr>
  </w:style>
  <w:style w:type="character" w:customStyle="1" w:styleId="Tiumccp2Char">
    <w:name w:val="Tiểu mục cấp 2 Char"/>
    <w:basedOn w:val="Phngmcinhcuaoanvn"/>
    <w:link w:val="Tiumccp2"/>
    <w:rsid w:val="0064189C"/>
    <w:rPr>
      <w:rFonts w:eastAsia="Times New Roman" w:cs="Times New Roman"/>
      <w:b/>
      <w:i/>
      <w:sz w:val="28"/>
      <w:szCs w:val="26"/>
    </w:rPr>
  </w:style>
  <w:style w:type="character" w:customStyle="1" w:styleId="u1Char">
    <w:name w:val="Đầu đề 1 Char"/>
    <w:basedOn w:val="Phngmcinhcuaoanvn"/>
    <w:link w:val="u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Phngmcinhcuaoanvn"/>
    <w:link w:val="Tiumccp3"/>
    <w:rsid w:val="0064189C"/>
    <w:rPr>
      <w:rFonts w:eastAsia="Times New Roman" w:cs="Times New Roman"/>
      <w:sz w:val="28"/>
      <w:szCs w:val="26"/>
    </w:rPr>
  </w:style>
  <w:style w:type="paragraph" w:styleId="Mucluc1">
    <w:name w:val="toc 1"/>
    <w:basedOn w:val="Binhthng"/>
    <w:next w:val="Binhthng"/>
    <w:autoRedefine/>
    <w:uiPriority w:val="39"/>
    <w:unhideWhenUsed/>
    <w:rsid w:val="00C75086"/>
    <w:pPr>
      <w:spacing w:line="360" w:lineRule="auto"/>
    </w:pPr>
    <w:rPr>
      <w:sz w:val="26"/>
    </w:rPr>
  </w:style>
  <w:style w:type="paragraph" w:styleId="Mucluc2">
    <w:name w:val="toc 2"/>
    <w:basedOn w:val="Binhthng"/>
    <w:next w:val="Binhthng"/>
    <w:autoRedefine/>
    <w:uiPriority w:val="39"/>
    <w:unhideWhenUsed/>
    <w:rsid w:val="00C75086"/>
    <w:pPr>
      <w:spacing w:line="360" w:lineRule="auto"/>
      <w:ind w:left="720"/>
    </w:pPr>
    <w:rPr>
      <w:sz w:val="26"/>
    </w:rPr>
  </w:style>
  <w:style w:type="paragraph" w:styleId="Mucluc3">
    <w:name w:val="toc 3"/>
    <w:basedOn w:val="Binhthng"/>
    <w:next w:val="Binhthng"/>
    <w:autoRedefine/>
    <w:uiPriority w:val="39"/>
    <w:unhideWhenUsed/>
    <w:rsid w:val="00C75086"/>
    <w:pPr>
      <w:spacing w:line="360" w:lineRule="auto"/>
      <w:ind w:left="1440"/>
    </w:pPr>
    <w:rPr>
      <w:sz w:val="26"/>
    </w:rPr>
  </w:style>
  <w:style w:type="paragraph" w:styleId="Mucluc4">
    <w:name w:val="toc 4"/>
    <w:basedOn w:val="Binhthng"/>
    <w:next w:val="Binhthng"/>
    <w:autoRedefine/>
    <w:uiPriority w:val="39"/>
    <w:unhideWhenUsed/>
    <w:rsid w:val="00C75086"/>
    <w:pPr>
      <w:spacing w:line="360" w:lineRule="auto"/>
      <w:ind w:left="2160"/>
    </w:pPr>
    <w:rPr>
      <w:sz w:val="26"/>
    </w:rPr>
  </w:style>
  <w:style w:type="character" w:customStyle="1" w:styleId="u2Char">
    <w:name w:val="Đầu đề 2 Char"/>
    <w:basedOn w:val="Phngmcinhcuaoanvn"/>
    <w:link w:val="u2"/>
    <w:uiPriority w:val="9"/>
    <w:semiHidden/>
    <w:rsid w:val="00C75086"/>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C75086"/>
    <w:rPr>
      <w:rFonts w:asciiTheme="majorHAnsi" w:eastAsiaTheme="majorEastAsia" w:hAnsiTheme="majorHAnsi" w:cstheme="majorBidi"/>
      <w:b/>
      <w:bCs/>
      <w:color w:val="4F81BD" w:themeColor="accent1"/>
      <w:szCs w:val="24"/>
    </w:rPr>
  </w:style>
  <w:style w:type="character" w:customStyle="1" w:styleId="u4Char">
    <w:name w:val="Đầu đề 4 Char"/>
    <w:basedOn w:val="Phngmcinhcuaoanvn"/>
    <w:link w:val="u4"/>
    <w:uiPriority w:val="9"/>
    <w:semiHidden/>
    <w:rsid w:val="00C75086"/>
    <w:rPr>
      <w:rFonts w:asciiTheme="majorHAnsi" w:eastAsiaTheme="majorEastAsia" w:hAnsiTheme="majorHAnsi" w:cstheme="majorBidi"/>
      <w:b/>
      <w:bCs/>
      <w:i/>
      <w:iCs/>
      <w:color w:val="4F81BD" w:themeColor="accent1"/>
      <w:szCs w:val="24"/>
    </w:rPr>
  </w:style>
  <w:style w:type="character" w:styleId="Siuktni">
    <w:name w:val="Hyperlink"/>
    <w:basedOn w:val="Phngmcinhcuaoanvn"/>
    <w:uiPriority w:val="99"/>
    <w:unhideWhenUsed/>
    <w:rsid w:val="00C75086"/>
    <w:rPr>
      <w:color w:val="0000FF" w:themeColor="hyperlink"/>
      <w:u w:val="single"/>
    </w:rPr>
  </w:style>
  <w:style w:type="paragraph" w:styleId="Chuthich">
    <w:name w:val="caption"/>
    <w:aliases w:val="Hình,bảng biểu"/>
    <w:basedOn w:val="Binhthng"/>
    <w:next w:val="Binhthng"/>
    <w:uiPriority w:val="35"/>
    <w:unhideWhenUsed/>
    <w:qFormat/>
    <w:rsid w:val="00867C2D"/>
    <w:pPr>
      <w:spacing w:after="200"/>
      <w:jc w:val="center"/>
    </w:pPr>
    <w:rPr>
      <w:bCs/>
      <w:sz w:val="26"/>
      <w:szCs w:val="26"/>
    </w:rPr>
  </w:style>
  <w:style w:type="paragraph" w:styleId="Banghinhminhhoa">
    <w:name w:val="table of figures"/>
    <w:basedOn w:val="Binhthng"/>
    <w:next w:val="Binhthng"/>
    <w:uiPriority w:val="99"/>
    <w:unhideWhenUsed/>
    <w:rsid w:val="00867C2D"/>
    <w:pPr>
      <w:spacing w:line="360" w:lineRule="auto"/>
    </w:pPr>
    <w:rPr>
      <w:sz w:val="26"/>
    </w:rPr>
  </w:style>
  <w:style w:type="table" w:styleId="LiBang">
    <w:name w:val="Table Grid"/>
    <w:basedOn w:val="BangThngthng"/>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ThngthngWeb">
    <w:name w:val="Normal (Web)"/>
    <w:basedOn w:val="Binhthng"/>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Manh">
    <w:name w:val="Strong"/>
    <w:basedOn w:val="Phngmcinhcuaoanvn"/>
    <w:uiPriority w:val="22"/>
    <w:qFormat/>
    <w:rsid w:val="00207DC2"/>
    <w:rPr>
      <w:b/>
      <w:bCs/>
    </w:rPr>
  </w:style>
  <w:style w:type="character" w:styleId="Nhnmanh">
    <w:name w:val="Emphasis"/>
    <w:basedOn w:val="Phngmcinhcuaoanvn"/>
    <w:uiPriority w:val="20"/>
    <w:qFormat/>
    <w:rsid w:val="00207DC2"/>
    <w:rPr>
      <w:i/>
      <w:iCs/>
    </w:rPr>
  </w:style>
  <w:style w:type="character" w:customStyle="1" w:styleId="fontstyle01">
    <w:name w:val="fontstyle01"/>
    <w:basedOn w:val="Phngmcinhcuaoanvn"/>
    <w:rsid w:val="006E5A06"/>
    <w:rPr>
      <w:rFonts w:ascii="TimesNewRomanPSMT" w:hAnsi="TimesNewRomanPSMT" w:hint="default"/>
      <w:b w:val="0"/>
      <w:bCs w:val="0"/>
      <w:i w:val="0"/>
      <w:iCs w:val="0"/>
      <w:color w:val="000000"/>
      <w:sz w:val="22"/>
      <w:szCs w:val="22"/>
    </w:rPr>
  </w:style>
  <w:style w:type="character" w:styleId="FollowedHyperlink">
    <w:name w:val="FollowedHyperlink"/>
    <w:basedOn w:val="Phngmcinhcuaoanvn"/>
    <w:uiPriority w:val="99"/>
    <w:semiHidden/>
    <w:unhideWhenUsed/>
    <w:rsid w:val="00A56C82"/>
    <w:rPr>
      <w:color w:val="800080" w:themeColor="followedHyperlink"/>
      <w:u w:val="single"/>
    </w:rPr>
  </w:style>
  <w:style w:type="paragraph" w:styleId="DanhmucTailiuThamkhao">
    <w:name w:val="Bibliography"/>
    <w:basedOn w:val="Binhthng"/>
    <w:next w:val="Binhthng"/>
    <w:uiPriority w:val="37"/>
    <w:unhideWhenUsed/>
    <w:rsid w:val="00BF09C2"/>
  </w:style>
  <w:style w:type="paragraph" w:styleId="Mucluc9">
    <w:name w:val="toc 9"/>
    <w:basedOn w:val="Binhthng"/>
    <w:next w:val="Binhthng"/>
    <w:autoRedefine/>
    <w:uiPriority w:val="39"/>
    <w:unhideWhenUsed/>
    <w:rsid w:val="007B0B75"/>
    <w:pPr>
      <w:tabs>
        <w:tab w:val="right" w:leader="dot" w:pos="9111"/>
      </w:tabs>
      <w:spacing w:after="1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893261">
      <w:bodyDiv w:val="1"/>
      <w:marLeft w:val="0"/>
      <w:marRight w:val="0"/>
      <w:marTop w:val="0"/>
      <w:marBottom w:val="0"/>
      <w:divBdr>
        <w:top w:val="none" w:sz="0" w:space="0" w:color="auto"/>
        <w:left w:val="none" w:sz="0" w:space="0" w:color="auto"/>
        <w:bottom w:val="none" w:sz="0" w:space="0" w:color="auto"/>
        <w:right w:val="none" w:sz="0" w:space="0" w:color="auto"/>
      </w:divBdr>
    </w:div>
    <w:div w:id="131214044">
      <w:bodyDiv w:val="1"/>
      <w:marLeft w:val="0"/>
      <w:marRight w:val="0"/>
      <w:marTop w:val="0"/>
      <w:marBottom w:val="0"/>
      <w:divBdr>
        <w:top w:val="none" w:sz="0" w:space="0" w:color="auto"/>
        <w:left w:val="none" w:sz="0" w:space="0" w:color="auto"/>
        <w:bottom w:val="none" w:sz="0" w:space="0" w:color="auto"/>
        <w:right w:val="none" w:sz="0" w:space="0" w:color="auto"/>
      </w:divBdr>
    </w:div>
    <w:div w:id="411780214">
      <w:bodyDiv w:val="1"/>
      <w:marLeft w:val="0"/>
      <w:marRight w:val="0"/>
      <w:marTop w:val="0"/>
      <w:marBottom w:val="0"/>
      <w:divBdr>
        <w:top w:val="none" w:sz="0" w:space="0" w:color="auto"/>
        <w:left w:val="none" w:sz="0" w:space="0" w:color="auto"/>
        <w:bottom w:val="none" w:sz="0" w:space="0" w:color="auto"/>
        <w:right w:val="none" w:sz="0" w:space="0" w:color="auto"/>
      </w:divBdr>
    </w:div>
    <w:div w:id="414016842">
      <w:bodyDiv w:val="1"/>
      <w:marLeft w:val="0"/>
      <w:marRight w:val="0"/>
      <w:marTop w:val="0"/>
      <w:marBottom w:val="0"/>
      <w:divBdr>
        <w:top w:val="none" w:sz="0" w:space="0" w:color="auto"/>
        <w:left w:val="none" w:sz="0" w:space="0" w:color="auto"/>
        <w:bottom w:val="none" w:sz="0" w:space="0" w:color="auto"/>
        <w:right w:val="none" w:sz="0" w:space="0" w:color="auto"/>
      </w:divBdr>
    </w:div>
    <w:div w:id="446243135">
      <w:bodyDiv w:val="1"/>
      <w:marLeft w:val="0"/>
      <w:marRight w:val="0"/>
      <w:marTop w:val="0"/>
      <w:marBottom w:val="0"/>
      <w:divBdr>
        <w:top w:val="none" w:sz="0" w:space="0" w:color="auto"/>
        <w:left w:val="none" w:sz="0" w:space="0" w:color="auto"/>
        <w:bottom w:val="none" w:sz="0" w:space="0" w:color="auto"/>
        <w:right w:val="none" w:sz="0" w:space="0" w:color="auto"/>
      </w:divBdr>
    </w:div>
    <w:div w:id="454637101">
      <w:bodyDiv w:val="1"/>
      <w:marLeft w:val="0"/>
      <w:marRight w:val="0"/>
      <w:marTop w:val="0"/>
      <w:marBottom w:val="0"/>
      <w:divBdr>
        <w:top w:val="none" w:sz="0" w:space="0" w:color="auto"/>
        <w:left w:val="none" w:sz="0" w:space="0" w:color="auto"/>
        <w:bottom w:val="none" w:sz="0" w:space="0" w:color="auto"/>
        <w:right w:val="none" w:sz="0" w:space="0" w:color="auto"/>
      </w:divBdr>
    </w:div>
    <w:div w:id="484128712">
      <w:bodyDiv w:val="1"/>
      <w:marLeft w:val="0"/>
      <w:marRight w:val="0"/>
      <w:marTop w:val="0"/>
      <w:marBottom w:val="0"/>
      <w:divBdr>
        <w:top w:val="none" w:sz="0" w:space="0" w:color="auto"/>
        <w:left w:val="none" w:sz="0" w:space="0" w:color="auto"/>
        <w:bottom w:val="none" w:sz="0" w:space="0" w:color="auto"/>
        <w:right w:val="none" w:sz="0" w:space="0" w:color="auto"/>
      </w:divBdr>
    </w:div>
    <w:div w:id="515340936">
      <w:bodyDiv w:val="1"/>
      <w:marLeft w:val="0"/>
      <w:marRight w:val="0"/>
      <w:marTop w:val="0"/>
      <w:marBottom w:val="0"/>
      <w:divBdr>
        <w:top w:val="none" w:sz="0" w:space="0" w:color="auto"/>
        <w:left w:val="none" w:sz="0" w:space="0" w:color="auto"/>
        <w:bottom w:val="none" w:sz="0" w:space="0" w:color="auto"/>
        <w:right w:val="none" w:sz="0" w:space="0" w:color="auto"/>
      </w:divBdr>
    </w:div>
    <w:div w:id="527722391">
      <w:bodyDiv w:val="1"/>
      <w:marLeft w:val="0"/>
      <w:marRight w:val="0"/>
      <w:marTop w:val="0"/>
      <w:marBottom w:val="0"/>
      <w:divBdr>
        <w:top w:val="none" w:sz="0" w:space="0" w:color="auto"/>
        <w:left w:val="none" w:sz="0" w:space="0" w:color="auto"/>
        <w:bottom w:val="none" w:sz="0" w:space="0" w:color="auto"/>
        <w:right w:val="none" w:sz="0" w:space="0" w:color="auto"/>
      </w:divBdr>
    </w:div>
    <w:div w:id="733040582">
      <w:bodyDiv w:val="1"/>
      <w:marLeft w:val="0"/>
      <w:marRight w:val="0"/>
      <w:marTop w:val="0"/>
      <w:marBottom w:val="0"/>
      <w:divBdr>
        <w:top w:val="none" w:sz="0" w:space="0" w:color="auto"/>
        <w:left w:val="none" w:sz="0" w:space="0" w:color="auto"/>
        <w:bottom w:val="none" w:sz="0" w:space="0" w:color="auto"/>
        <w:right w:val="none" w:sz="0" w:space="0" w:color="auto"/>
      </w:divBdr>
    </w:div>
    <w:div w:id="749623139">
      <w:bodyDiv w:val="1"/>
      <w:marLeft w:val="0"/>
      <w:marRight w:val="0"/>
      <w:marTop w:val="0"/>
      <w:marBottom w:val="0"/>
      <w:divBdr>
        <w:top w:val="none" w:sz="0" w:space="0" w:color="auto"/>
        <w:left w:val="none" w:sz="0" w:space="0" w:color="auto"/>
        <w:bottom w:val="none" w:sz="0" w:space="0" w:color="auto"/>
        <w:right w:val="none" w:sz="0" w:space="0" w:color="auto"/>
      </w:divBdr>
    </w:div>
    <w:div w:id="869610571">
      <w:bodyDiv w:val="1"/>
      <w:marLeft w:val="0"/>
      <w:marRight w:val="0"/>
      <w:marTop w:val="0"/>
      <w:marBottom w:val="0"/>
      <w:divBdr>
        <w:top w:val="none" w:sz="0" w:space="0" w:color="auto"/>
        <w:left w:val="none" w:sz="0" w:space="0" w:color="auto"/>
        <w:bottom w:val="none" w:sz="0" w:space="0" w:color="auto"/>
        <w:right w:val="none" w:sz="0" w:space="0" w:color="auto"/>
      </w:divBdr>
    </w:div>
    <w:div w:id="917641759">
      <w:bodyDiv w:val="1"/>
      <w:marLeft w:val="0"/>
      <w:marRight w:val="0"/>
      <w:marTop w:val="0"/>
      <w:marBottom w:val="0"/>
      <w:divBdr>
        <w:top w:val="none" w:sz="0" w:space="0" w:color="auto"/>
        <w:left w:val="none" w:sz="0" w:space="0" w:color="auto"/>
        <w:bottom w:val="none" w:sz="0" w:space="0" w:color="auto"/>
        <w:right w:val="none" w:sz="0" w:space="0" w:color="auto"/>
      </w:divBdr>
    </w:div>
    <w:div w:id="922950473">
      <w:bodyDiv w:val="1"/>
      <w:marLeft w:val="0"/>
      <w:marRight w:val="0"/>
      <w:marTop w:val="0"/>
      <w:marBottom w:val="0"/>
      <w:divBdr>
        <w:top w:val="none" w:sz="0" w:space="0" w:color="auto"/>
        <w:left w:val="none" w:sz="0" w:space="0" w:color="auto"/>
        <w:bottom w:val="none" w:sz="0" w:space="0" w:color="auto"/>
        <w:right w:val="none" w:sz="0" w:space="0" w:color="auto"/>
      </w:divBdr>
    </w:div>
    <w:div w:id="1290551494">
      <w:bodyDiv w:val="1"/>
      <w:marLeft w:val="0"/>
      <w:marRight w:val="0"/>
      <w:marTop w:val="0"/>
      <w:marBottom w:val="0"/>
      <w:divBdr>
        <w:top w:val="none" w:sz="0" w:space="0" w:color="auto"/>
        <w:left w:val="none" w:sz="0" w:space="0" w:color="auto"/>
        <w:bottom w:val="none" w:sz="0" w:space="0" w:color="auto"/>
        <w:right w:val="none" w:sz="0" w:space="0" w:color="auto"/>
      </w:divBdr>
    </w:div>
    <w:div w:id="145668159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15941315">
      <w:bodyDiv w:val="1"/>
      <w:marLeft w:val="0"/>
      <w:marRight w:val="0"/>
      <w:marTop w:val="0"/>
      <w:marBottom w:val="0"/>
      <w:divBdr>
        <w:top w:val="none" w:sz="0" w:space="0" w:color="auto"/>
        <w:left w:val="none" w:sz="0" w:space="0" w:color="auto"/>
        <w:bottom w:val="none" w:sz="0" w:space="0" w:color="auto"/>
        <w:right w:val="none" w:sz="0" w:space="0" w:color="auto"/>
      </w:divBdr>
    </w:div>
    <w:div w:id="1694185976">
      <w:bodyDiv w:val="1"/>
      <w:marLeft w:val="0"/>
      <w:marRight w:val="0"/>
      <w:marTop w:val="0"/>
      <w:marBottom w:val="0"/>
      <w:divBdr>
        <w:top w:val="none" w:sz="0" w:space="0" w:color="auto"/>
        <w:left w:val="none" w:sz="0" w:space="0" w:color="auto"/>
        <w:bottom w:val="none" w:sz="0" w:space="0" w:color="auto"/>
        <w:right w:val="none" w:sz="0" w:space="0" w:color="auto"/>
      </w:divBdr>
    </w:div>
    <w:div w:id="1725249565">
      <w:bodyDiv w:val="1"/>
      <w:marLeft w:val="0"/>
      <w:marRight w:val="0"/>
      <w:marTop w:val="0"/>
      <w:marBottom w:val="0"/>
      <w:divBdr>
        <w:top w:val="none" w:sz="0" w:space="0" w:color="auto"/>
        <w:left w:val="none" w:sz="0" w:space="0" w:color="auto"/>
        <w:bottom w:val="none" w:sz="0" w:space="0" w:color="auto"/>
        <w:right w:val="none" w:sz="0" w:space="0" w:color="auto"/>
      </w:divBdr>
    </w:div>
    <w:div w:id="1777823627">
      <w:bodyDiv w:val="1"/>
      <w:marLeft w:val="0"/>
      <w:marRight w:val="0"/>
      <w:marTop w:val="0"/>
      <w:marBottom w:val="0"/>
      <w:divBdr>
        <w:top w:val="none" w:sz="0" w:space="0" w:color="auto"/>
        <w:left w:val="none" w:sz="0" w:space="0" w:color="auto"/>
        <w:bottom w:val="none" w:sz="0" w:space="0" w:color="auto"/>
        <w:right w:val="none" w:sz="0" w:space="0" w:color="auto"/>
      </w:divBdr>
    </w:div>
    <w:div w:id="2038459202">
      <w:bodyDiv w:val="1"/>
      <w:marLeft w:val="0"/>
      <w:marRight w:val="0"/>
      <w:marTop w:val="0"/>
      <w:marBottom w:val="0"/>
      <w:divBdr>
        <w:top w:val="none" w:sz="0" w:space="0" w:color="auto"/>
        <w:left w:val="none" w:sz="0" w:space="0" w:color="auto"/>
        <w:bottom w:val="none" w:sz="0" w:space="0" w:color="auto"/>
        <w:right w:val="none" w:sz="0" w:space="0" w:color="auto"/>
      </w:divBdr>
    </w:div>
    <w:div w:id="2076851897">
      <w:bodyDiv w:val="1"/>
      <w:marLeft w:val="0"/>
      <w:marRight w:val="0"/>
      <w:marTop w:val="0"/>
      <w:marBottom w:val="0"/>
      <w:divBdr>
        <w:top w:val="none" w:sz="0" w:space="0" w:color="auto"/>
        <w:left w:val="none" w:sz="0" w:space="0" w:color="auto"/>
        <w:bottom w:val="none" w:sz="0" w:space="0" w:color="auto"/>
        <w:right w:val="none" w:sz="0" w:space="0" w:color="auto"/>
      </w:divBdr>
    </w:div>
    <w:div w:id="2099671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jQu</b:Tag>
    <b:SourceType>InternetSite</b:SourceType>
    <b:Guid>{5D89070C-99CF-4EE4-ADD3-498C52F053B5}</b:Guid>
    <b:Title>jQuery | Introduction</b:Title>
    <b:InternetSiteTitle>geeksforgeeks</b:InternetSiteTitle>
    <b:URL>https://www.geeksforgeeks.org/jquery-introduction/</b:URL>
    <b:RefOrder>1</b:RefOrder>
  </b:Source>
  <b:Source>
    <b:Tag>HTM</b:Tag>
    <b:SourceType>InternetSite</b:SourceType>
    <b:Guid>{D402D725-F28F-4B33-BB4C-C79A7FCB2723}</b:Guid>
    <b:Title>HTML | Introduction</b:Title>
    <b:InternetSiteTitle>geeksforgeeks</b:InternetSiteTitle>
    <b:URL>https://www.geeksforgeeks.org/html-introduction/</b:URL>
    <b:RefOrder>2</b:RefOrder>
  </b:Source>
  <b:Source>
    <b:Tag>CSS</b:Tag>
    <b:SourceType>InternetSite</b:SourceType>
    <b:Guid>{97671540-AB40-415C-917E-031FAB217C6A}</b:Guid>
    <b:Title>CSS Introduction</b:Title>
    <b:InternetSiteTitle>geeksforgeeks</b:InternetSiteTitle>
    <b:URL>https://www.geeksforgeeks.org/css-introduction/</b:URL>
    <b:RefOrder>3</b:RefOrder>
  </b:Source>
  <b:Source>
    <b:Tag>Int</b:Tag>
    <b:SourceType>InternetSite</b:SourceType>
    <b:Guid>{7893ED5A-A534-45CA-86B4-A6DFE5F625E1}</b:Guid>
    <b:Title>Introduction</b:Title>
    <b:InternetSiteTitle>Resources for developers, by developers.</b:InternetSiteTitle>
    <b:URL>https://developer.mozilla.org/en-US/docs/Web/JavaScript/Guide/Introduction</b:URL>
    <b:RefOrder>4</b:RefOrder>
  </b:Source>
</b:Sources>
</file>

<file path=customXml/itemProps1.xml><?xml version="1.0" encoding="utf-8"?>
<ds:datastoreItem xmlns:ds="http://schemas.openxmlformats.org/officeDocument/2006/customXml" ds:itemID="{5C0D6945-7045-467F-BE1C-0B17BCC51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549</TotalTime>
  <Pages>23</Pages>
  <Words>3033</Words>
  <Characters>17291</Characters>
  <Application>Microsoft Office Word</Application>
  <DocSecurity>0</DocSecurity>
  <Lines>144</Lines>
  <Paragraphs>40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Trong Tran</cp:lastModifiedBy>
  <cp:revision>21</cp:revision>
  <dcterms:created xsi:type="dcterms:W3CDTF">2020-05-31T04:36:00Z</dcterms:created>
  <dcterms:modified xsi:type="dcterms:W3CDTF">2020-05-31T16:32:00Z</dcterms:modified>
</cp:coreProperties>
</file>